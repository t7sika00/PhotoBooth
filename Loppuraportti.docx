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951AC" w:rsidP="000951AC" w:rsidRDefault="00861ACD" w14:paraId="17E3508F" w14:textId="51BA889C">
      <w:pPr>
        <w:rPr>
          <w:lang w:val="en-US"/>
        </w:rPr>
      </w:pPr>
      <w:r>
        <w:rPr>
          <w:lang w:val="en-US"/>
        </w:rPr>
        <w:tab/>
      </w:r>
    </w:p>
    <w:p w:rsidRPr="00EE6E53" w:rsidR="000951AC" w:rsidP="000951AC" w:rsidRDefault="000951AC" w14:paraId="06963241" w14:textId="77777777">
      <w:pPr>
        <w:rPr>
          <w:lang w:val="en-US"/>
        </w:rPr>
      </w:pPr>
    </w:p>
    <w:p w:rsidRPr="00EE6E53" w:rsidR="000951AC" w:rsidP="000951AC" w:rsidRDefault="000951AC" w14:paraId="4B1292D9" w14:textId="77777777">
      <w:pPr>
        <w:rPr>
          <w:lang w:val="en-US"/>
        </w:rPr>
      </w:pPr>
    </w:p>
    <w:p w:rsidRPr="00EE6E53" w:rsidR="000951AC" w:rsidP="000951AC" w:rsidRDefault="000951AC" w14:paraId="22986141" w14:textId="77777777">
      <w:pPr>
        <w:rPr>
          <w:lang w:val="en-US"/>
        </w:rPr>
      </w:pPr>
    </w:p>
    <w:p w:rsidRPr="00EE6E53" w:rsidR="000951AC" w:rsidP="000951AC" w:rsidRDefault="000951AC" w14:paraId="4AD7CCF6" w14:textId="2B9729FC">
      <w:pPr>
        <w:rPr>
          <w:b/>
          <w:bCs/>
          <w:color w:val="0070C0"/>
          <w:sz w:val="48"/>
          <w:lang w:val="en-US"/>
        </w:rPr>
      </w:pPr>
      <w:r w:rsidRPr="00EE6E53">
        <w:rPr>
          <w:b/>
          <w:bCs/>
          <w:sz w:val="48"/>
          <w:lang w:val="en-US"/>
        </w:rPr>
        <w:t xml:space="preserve">PROJECT </w:t>
      </w:r>
      <w:r w:rsidR="00F725C1">
        <w:rPr>
          <w:b/>
          <w:bCs/>
          <w:color w:val="0070C0"/>
          <w:sz w:val="48"/>
          <w:lang w:val="en-US"/>
        </w:rPr>
        <w:t>PHOTOBOOTH</w:t>
      </w:r>
    </w:p>
    <w:p w:rsidRPr="00EE6E53" w:rsidR="000951AC" w:rsidP="000951AC" w:rsidRDefault="000951AC" w14:paraId="53DEC4BF" w14:textId="77777777">
      <w:pPr>
        <w:rPr>
          <w:sz w:val="20"/>
          <w:szCs w:val="20"/>
          <w:lang w:val="en-US"/>
        </w:rPr>
      </w:pPr>
    </w:p>
    <w:p w:rsidRPr="00EE6E53" w:rsidR="000951AC" w:rsidP="000951AC" w:rsidRDefault="000951AC" w14:paraId="242EA2E3" w14:textId="77777777">
      <w:pPr>
        <w:jc w:val="both"/>
        <w:rPr>
          <w:sz w:val="28"/>
          <w:szCs w:val="28"/>
          <w:lang w:val="en-US"/>
        </w:rPr>
      </w:pPr>
      <w:r w:rsidRPr="00EE6E53">
        <w:rPr>
          <w:sz w:val="28"/>
          <w:szCs w:val="28"/>
          <w:lang w:val="en-US"/>
        </w:rPr>
        <w:t>PROJECT CLOSING REPORT VERSION 0.01</w:t>
      </w:r>
    </w:p>
    <w:p w:rsidR="000951AC" w:rsidP="000951AC" w:rsidRDefault="000951AC" w14:paraId="2C2BAD97" w14:textId="77777777">
      <w:pPr>
        <w:rPr>
          <w:lang w:val="en-US"/>
        </w:rPr>
      </w:pPr>
    </w:p>
    <w:p w:rsidRPr="00EE6E53" w:rsidR="000951AC" w:rsidP="000951AC" w:rsidRDefault="000951AC" w14:paraId="22AF4C81" w14:textId="77777777">
      <w:pPr>
        <w:rPr>
          <w:lang w:val="en-US"/>
        </w:rPr>
      </w:pPr>
    </w:p>
    <w:p w:rsidRPr="00EE6E53" w:rsidR="000951AC" w:rsidP="000951AC" w:rsidRDefault="000951AC" w14:paraId="3A16B1C0" w14:textId="77777777">
      <w:pPr>
        <w:rPr>
          <w:lang w:val="en-US"/>
        </w:rPr>
      </w:pPr>
    </w:p>
    <w:p w:rsidR="000951AC" w:rsidP="000951AC" w:rsidRDefault="000951AC" w14:paraId="13ADF822" w14:textId="77777777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</w:p>
    <w:p w:rsidRPr="00EE6E53" w:rsidR="000951AC" w:rsidP="000951AC" w:rsidRDefault="000951AC" w14:paraId="1414DA9D" w14:textId="77777777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  <w:r w:rsidRPr="00EE6E53">
        <w:rPr>
          <w:rFonts w:ascii="Verdana" w:hAnsi="Verdana"/>
          <w:sz w:val="24"/>
          <w:lang w:val="en-US"/>
        </w:rPr>
        <w:t>THE VERSION HISTORY OF THE DOCUMENT</w:t>
      </w:r>
    </w:p>
    <w:p w:rsidRPr="00EE6E53" w:rsidR="000951AC" w:rsidP="000951AC" w:rsidRDefault="000951AC" w14:paraId="7F137D97" w14:textId="77777777">
      <w:pPr>
        <w:rPr>
          <w:lang w:val="en-US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Pr="00EE6E53" w:rsidR="000951AC" w:rsidTr="7FE6093A" w14:paraId="4BBDD55C" w14:textId="77777777"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29C611C7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VERSION No.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2EA4C5F4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024AE023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REASON FOR CHANGE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0D853E90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AUTHOR/ACCEPTOR</w:t>
            </w:r>
          </w:p>
        </w:tc>
      </w:tr>
      <w:tr w:rsidRPr="00EE6E53" w:rsidR="000951AC" w:rsidTr="7FE6093A" w14:paraId="0BBA7CD9" w14:textId="77777777"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4CAEF9FF" w14:textId="7D9236A8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6FB981BA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3AB2B176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744EBD20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Pr="00EE6E53" w:rsidR="000951AC" w:rsidTr="7FE6093A" w14:paraId="32DD7300" w14:textId="77777777"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0C544D01" w14:textId="77777777">
            <w:pPr>
              <w:pStyle w:val="Header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1.0</w:t>
            </w:r>
            <w:bookmarkStart w:name="_GoBack" w:id="0"/>
            <w:bookmarkEnd w:id="0"/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191ACD5F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29.5.2015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34457D38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Approved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EE6E53" w:rsidR="000951AC" w:rsidP="00E17AE4" w:rsidRDefault="000951AC" w14:paraId="68E1A0A9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MEST</w:t>
            </w:r>
          </w:p>
        </w:tc>
      </w:tr>
      <w:tr w:rsidRPr="00EE6E53" w:rsidR="000951AC" w:rsidTr="7FE6093A" w14:paraId="2B56A84A" w14:textId="77777777"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6E53" w:rsidR="000951AC" w:rsidP="00E17AE4" w:rsidRDefault="000951AC" w14:paraId="74918749" w14:textId="77777777">
            <w:pPr>
              <w:pStyle w:val="Header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0.1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6E53" w:rsidR="000951AC" w:rsidP="00E17AE4" w:rsidRDefault="000951AC" w14:paraId="0DFFF5E1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28.5.2015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6E53" w:rsidR="000951AC" w:rsidP="00E17AE4" w:rsidRDefault="000951AC" w14:paraId="2F88840B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Initial version</w:t>
            </w:r>
          </w:p>
        </w:tc>
        <w:tc>
          <w:tcPr>
            <w:tcW w:w="2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E6E53" w:rsidR="000951AC" w:rsidP="00E17AE4" w:rsidRDefault="000951AC" w14:paraId="233E6287" w14:textId="7777777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MEST</w:t>
            </w:r>
          </w:p>
        </w:tc>
      </w:tr>
    </w:tbl>
    <w:p w:rsidR="000951AC" w:rsidP="000951AC" w:rsidRDefault="000951AC" w14:paraId="3682F128" w14:textId="77777777">
      <w:pPr>
        <w:rPr>
          <w:lang w:val="en-US"/>
        </w:rPr>
      </w:pPr>
    </w:p>
    <w:p w:rsidRPr="00EE6E53" w:rsidR="000951AC" w:rsidP="000951AC" w:rsidRDefault="000951AC" w14:paraId="586A4FF1" w14:textId="77777777">
      <w:pPr>
        <w:rPr>
          <w:b/>
          <w:bCs/>
          <w:lang w:val="en-US"/>
        </w:rPr>
      </w:pPr>
      <w:r w:rsidRPr="00EE6E53">
        <w:rPr>
          <w:lang w:val="en-US"/>
        </w:rPr>
        <w:br w:type="page"/>
      </w:r>
    </w:p>
    <w:p w:rsidRPr="00EE6E53" w:rsidR="000951AC" w:rsidP="000951AC" w:rsidRDefault="000951AC" w14:paraId="0189A42D" w14:textId="77777777">
      <w:pPr>
        <w:pStyle w:val="Title"/>
        <w:rPr>
          <w:lang w:val="en-US"/>
        </w:rPr>
      </w:pPr>
      <w:r w:rsidRPr="00EE6E53">
        <w:rPr>
          <w:lang w:val="en-US"/>
        </w:rPr>
        <w:t>LIST OF CONTENTS</w:t>
      </w:r>
    </w:p>
    <w:p w:rsidRPr="00EE6E53" w:rsidR="000951AC" w:rsidP="000951AC" w:rsidRDefault="000951AC" w14:paraId="186BFABD" w14:textId="77777777">
      <w:pPr>
        <w:pStyle w:val="TOC1"/>
        <w:rPr>
          <w:lang w:val="en-US"/>
        </w:rPr>
      </w:pPr>
    </w:p>
    <w:p w:rsidR="00647A23" w:rsidRDefault="00BA2E0B" w14:paraId="418F13DA" w14:textId="49DFB54D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>
        <w:rPr>
          <w:b/>
          <w:bCs/>
          <w:lang w:val="en-US"/>
        </w:rPr>
        <w:fldChar w:fldCharType="separate"/>
      </w:r>
      <w:hyperlink w:history="1" w:anchor="_Toc2164394">
        <w:r w:rsidRPr="00FA00AE" w:rsidR="00647A23">
          <w:rPr>
            <w:rStyle w:val="Hyperlink"/>
            <w:noProof/>
            <w:lang w:val="en-US"/>
          </w:rPr>
          <w:t>1 THE DESCRIPTION OF THE PROJECT</w:t>
        </w:r>
        <w:r w:rsidR="00647A23">
          <w:rPr>
            <w:noProof/>
            <w:webHidden/>
          </w:rPr>
          <w:tab/>
        </w:r>
        <w:r w:rsidR="00647A23">
          <w:rPr>
            <w:noProof/>
            <w:webHidden/>
          </w:rPr>
          <w:fldChar w:fldCharType="begin"/>
        </w:r>
        <w:r w:rsidR="00647A23">
          <w:rPr>
            <w:noProof/>
            <w:webHidden/>
          </w:rPr>
          <w:instrText xml:space="preserve"> PAGEREF _Toc2164394 \h </w:instrText>
        </w:r>
        <w:r w:rsidR="00647A23">
          <w:rPr>
            <w:noProof/>
            <w:webHidden/>
          </w:rPr>
        </w:r>
        <w:r w:rsidR="00647A23">
          <w:rPr>
            <w:noProof/>
            <w:webHidden/>
          </w:rPr>
          <w:fldChar w:fldCharType="separate"/>
        </w:r>
        <w:r w:rsidR="00647A23">
          <w:rPr>
            <w:noProof/>
            <w:webHidden/>
          </w:rPr>
          <w:t>4</w:t>
        </w:r>
        <w:r w:rsidR="00647A23">
          <w:rPr>
            <w:noProof/>
            <w:webHidden/>
          </w:rPr>
          <w:fldChar w:fldCharType="end"/>
        </w:r>
      </w:hyperlink>
    </w:p>
    <w:p w:rsidR="00647A23" w:rsidRDefault="00647A23" w14:paraId="28F96D29" w14:textId="6878A3CE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2164395">
        <w:r w:rsidRPr="00FA00AE">
          <w:rPr>
            <w:rStyle w:val="Hyperlink"/>
            <w:noProof/>
            <w:lang w:val="en-US"/>
          </w:rPr>
          <w:t xml:space="preserve">2 RESULTS OF THE </w:t>
        </w:r>
        <w:r w:rsidRPr="00FA00AE">
          <w:rPr>
            <w:rStyle w:val="Hyperlink"/>
            <w:noProof/>
          </w:rPr>
          <w:t>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7A23" w:rsidRDefault="00647A23" w14:paraId="03DD8501" w14:textId="6432F0A8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396">
        <w:r w:rsidRPr="00FA00AE">
          <w:rPr>
            <w:rStyle w:val="Hyperlink"/>
            <w:lang w:val="en-US"/>
          </w:rPr>
          <w:t>2.1</w:t>
        </w:r>
        <w:r w:rsidRPr="00FA00AE">
          <w:rPr>
            <w:rStyle w:val="Hyperlink"/>
          </w:rPr>
          <w:t xml:space="preserve"> Description</w:t>
        </w:r>
        <w:r w:rsidRPr="00FA00AE">
          <w:rPr>
            <w:rStyle w:val="Hyperlink"/>
            <w:lang w:val="en-US"/>
          </w:rPr>
          <w:t xml:space="preserve"> of the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47A23" w:rsidRDefault="00647A23" w14:paraId="6444394C" w14:textId="5ABACC94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397">
        <w:r w:rsidRPr="00FA00AE">
          <w:rPr>
            <w:rStyle w:val="Hyperlink"/>
            <w:lang w:val="en-US"/>
          </w:rPr>
          <w:t xml:space="preserve">2.2 Description of the </w:t>
        </w:r>
        <w:r w:rsidRPr="00FA00AE">
          <w:rPr>
            <w:rStyle w:val="Hyperlink"/>
          </w:rPr>
          <w:t>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47A23" w:rsidRDefault="00647A23" w14:paraId="285712D2" w14:textId="63892B2A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398">
        <w:r w:rsidRPr="00FA00AE">
          <w:rPr>
            <w:rStyle w:val="Hyperlink"/>
          </w:rPr>
          <w:t>2.3</w:t>
        </w:r>
        <w:r w:rsidRPr="00FA00AE">
          <w:rPr>
            <w:rStyle w:val="Hyperlink"/>
            <w:lang w:val="en-US"/>
          </w:rPr>
          <w:t xml:space="preserve"> Description of the </w:t>
        </w:r>
        <w:r w:rsidRPr="00FA00AE">
          <w:rPr>
            <w:rStyle w:val="Hyperlink"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47A23" w:rsidRDefault="00647A23" w14:paraId="2F79BF95" w14:textId="7C44E11A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2164399">
        <w:r w:rsidRPr="00FA00AE">
          <w:rPr>
            <w:rStyle w:val="Hyperlink"/>
            <w:noProof/>
            <w:lang w:val="en-US"/>
          </w:rPr>
          <w:t>3 GENERAL EVALUATION OF THE PROGRESSION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7A23" w:rsidRDefault="00647A23" w14:paraId="6CB780EE" w14:textId="0C1C3031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2164400">
        <w:r w:rsidRPr="00FA00AE">
          <w:rPr>
            <w:rStyle w:val="Hyperlink"/>
            <w:noProof/>
            <w:lang w:val="en-US"/>
          </w:rPr>
          <w:t>4 THE EXPERIENCES OF THE USED TOOLS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7A23" w:rsidRDefault="00647A23" w14:paraId="56DA2771" w14:textId="5C6F37F5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2164401">
        <w:r w:rsidRPr="00FA00AE">
          <w:rPr>
            <w:rStyle w:val="Hyperlink"/>
            <w:noProof/>
            <w:lang w:val="en-US"/>
          </w:rPr>
          <w:t>5</w:t>
        </w:r>
        <w:r w:rsidRPr="00FA00AE">
          <w:rPr>
            <w:rStyle w:val="Hyperlink"/>
            <w:noProof/>
          </w:rPr>
          <w:t xml:space="preserve"> PERSONAL</w:t>
        </w:r>
        <w:r w:rsidRPr="00FA00AE">
          <w:rPr>
            <w:rStyle w:val="Hyperlink"/>
            <w:noProof/>
            <w:lang w:val="en-US"/>
          </w:rPr>
          <w:t xml:space="preserve"> EXPERIENCES AND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7A23" w:rsidRDefault="00647A23" w14:paraId="0A27F2FF" w14:textId="54030112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2">
        <w:r w:rsidRPr="00FA00AE">
          <w:rPr>
            <w:rStyle w:val="Hyperlink"/>
            <w:lang w:val="en-US"/>
          </w:rPr>
          <w:t xml:space="preserve">5.1 Agent Kaisa's </w:t>
        </w:r>
        <w:r w:rsidRPr="00FA00AE">
          <w:rPr>
            <w:rStyle w:val="Hyperlink"/>
          </w:rPr>
          <w:t>experiences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47A23" w:rsidRDefault="00647A23" w14:paraId="39A1C50D" w14:textId="32B8A31C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3">
        <w:r w:rsidRPr="00FA00AE">
          <w:rPr>
            <w:rStyle w:val="Hyperlink"/>
            <w:lang w:val="en-US"/>
          </w:rPr>
          <w:t xml:space="preserve">5.2 Agent Kalle's </w:t>
        </w:r>
        <w:r w:rsidRPr="00FA00AE">
          <w:rPr>
            <w:rStyle w:val="Hyperlink"/>
          </w:rPr>
          <w:t>experiences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47A23" w:rsidRDefault="00647A23" w14:paraId="0E116834" w14:textId="6BE54D4A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4">
        <w:r w:rsidRPr="00FA00AE">
          <w:rPr>
            <w:rStyle w:val="Hyperlink"/>
            <w:lang w:val="en-US"/>
          </w:rPr>
          <w:t>5.3</w:t>
        </w:r>
        <w:r w:rsidRPr="00FA00AE">
          <w:rPr>
            <w:rStyle w:val="Hyperlink"/>
          </w:rPr>
          <w:t xml:space="preserve"> Agent</w:t>
        </w:r>
        <w:r w:rsidRPr="00FA00AE">
          <w:rPr>
            <w:rStyle w:val="Hyperlink"/>
            <w:lang w:val="en-US"/>
          </w:rPr>
          <w:t xml:space="preserve"> Lotta's experiences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47A23" w:rsidRDefault="00647A23" w14:paraId="4CD75C9F" w14:textId="2E438B76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5">
        <w:r w:rsidRPr="00FA00AE">
          <w:rPr>
            <w:rStyle w:val="Hyperlink"/>
            <w:lang w:val="en-US"/>
          </w:rPr>
          <w:t>5.4 Agent Niina’s experiences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47A23" w:rsidRDefault="00647A23" w14:paraId="7D090F68" w14:textId="611C5374">
      <w:pPr>
        <w:pStyle w:val="TOC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hyperlink w:history="1" w:anchor="_Toc2164406">
        <w:r w:rsidRPr="00FA00AE">
          <w:rPr>
            <w:rStyle w:val="Hyperlink"/>
            <w:noProof/>
            <w:lang w:val="en-US"/>
          </w:rPr>
          <w:t>6 SELF-EVALUATION OF THE STUDY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7A23" w:rsidRDefault="00647A23" w14:paraId="5FA10C34" w14:textId="2EA712E3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7">
        <w:r w:rsidRPr="00FA00AE">
          <w:rPr>
            <w:rStyle w:val="Hyperlink"/>
            <w:lang w:val="en-US"/>
          </w:rPr>
          <w:t>6.1 Agent Kaisa's self-evaluation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47A23" w:rsidRDefault="00647A23" w14:paraId="405E17CF" w14:textId="77A65D3F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8">
        <w:r w:rsidRPr="00FA00AE">
          <w:rPr>
            <w:rStyle w:val="Hyperlink"/>
            <w:lang w:val="en-US"/>
          </w:rPr>
          <w:t>6.2 Agent Kalle's self-evaluation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47A23" w:rsidRDefault="00647A23" w14:paraId="74C42FC5" w14:textId="2932BE95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09">
        <w:r w:rsidRPr="00FA00AE">
          <w:rPr>
            <w:rStyle w:val="Hyperlink"/>
            <w:lang w:val="en-US"/>
          </w:rPr>
          <w:t>6.3 Agent Lotta's self-evaluation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47A23" w:rsidRDefault="00647A23" w14:paraId="25699506" w14:textId="702A4E94">
      <w:pPr>
        <w:pStyle w:val="TOC2"/>
        <w:rPr>
          <w:rFonts w:asciiTheme="minorHAnsi" w:hAnsiTheme="minorHAnsi" w:eastAsiaTheme="minorEastAsia" w:cstheme="minorBidi"/>
          <w:sz w:val="22"/>
          <w:szCs w:val="22"/>
        </w:rPr>
      </w:pPr>
      <w:hyperlink w:history="1" w:anchor="_Toc2164410">
        <w:r w:rsidRPr="00FA00AE">
          <w:rPr>
            <w:rStyle w:val="Hyperlink"/>
            <w:lang w:val="en-US"/>
          </w:rPr>
          <w:t>6.4 Agent Niina’s self-evaluation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_Toc2164410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Pr="000951AC" w:rsidR="000951AC" w:rsidP="000951AC" w:rsidRDefault="00BA2E0B" w14:paraId="3B566331" w14:textId="44A9CFA0">
      <w:pPr>
        <w:pStyle w:val="Heading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Pr="000951AC" w:rsidR="000951AC">
        <w:rPr>
          <w:lang w:val="en-US"/>
        </w:rPr>
        <w:br w:type="page"/>
      </w:r>
    </w:p>
    <w:p w:rsidRPr="00EE6E53" w:rsidR="000951AC" w:rsidP="000951AC" w:rsidRDefault="000951AC" w14:paraId="7C282ABC" w14:textId="77777777">
      <w:pPr>
        <w:pStyle w:val="Heading1"/>
        <w:rPr>
          <w:lang w:val="en-US"/>
        </w:rPr>
      </w:pPr>
      <w:bookmarkStart w:name="_Toc2164394" w:id="1"/>
      <w:r w:rsidRPr="00EE6E53">
        <w:rPr>
          <w:lang w:val="en-US"/>
        </w:rPr>
        <w:t>THE DESCRIPTION OF THE PROJECT</w:t>
      </w:r>
      <w:bookmarkEnd w:id="1"/>
    </w:p>
    <w:p w:rsidR="009F0982" w:rsidP="1C2913AF" w:rsidRDefault="1C2913AF" w14:paraId="389FFE18" w14:textId="00D1D318">
      <w:pPr>
        <w:rPr>
          <w:lang w:val="en-US"/>
        </w:rPr>
      </w:pPr>
      <w:r w:rsidRPr="1C2913AF">
        <w:rPr>
          <w:lang w:val="en-US"/>
        </w:rPr>
        <w:t>In this project the aim was to</w:t>
      </w:r>
      <w:r w:rsidR="006968A6">
        <w:rPr>
          <w:lang w:val="en-US"/>
        </w:rPr>
        <w:t xml:space="preserve"> </w:t>
      </w:r>
      <w:r w:rsidR="0045259F">
        <w:rPr>
          <w:lang w:val="en-US"/>
        </w:rPr>
        <w:t>connect</w:t>
      </w:r>
      <w:r w:rsidR="007625B6">
        <w:rPr>
          <w:lang w:val="en-US"/>
        </w:rPr>
        <w:t xml:space="preserve"> </w:t>
      </w:r>
      <w:r w:rsidR="00091CAF">
        <w:rPr>
          <w:lang w:val="en-US"/>
        </w:rPr>
        <w:t xml:space="preserve">Raspberry Pi Camera Module V2 </w:t>
      </w:r>
      <w:r w:rsidR="00386DB7">
        <w:rPr>
          <w:lang w:val="en-US"/>
        </w:rPr>
        <w:t xml:space="preserve">and a button </w:t>
      </w:r>
      <w:r w:rsidR="00091CAF">
        <w:rPr>
          <w:lang w:val="en-US"/>
        </w:rPr>
        <w:t>to</w:t>
      </w:r>
      <w:r w:rsidR="002B47AC">
        <w:rPr>
          <w:lang w:val="en-US"/>
        </w:rPr>
        <w:t xml:space="preserve"> Raspberry Pi</w:t>
      </w:r>
      <w:r w:rsidR="00243F74">
        <w:rPr>
          <w:lang w:val="en-US"/>
        </w:rPr>
        <w:t xml:space="preserve"> </w:t>
      </w:r>
      <w:r w:rsidR="00C62457">
        <w:rPr>
          <w:lang w:val="en-US"/>
        </w:rPr>
        <w:t>computer</w:t>
      </w:r>
      <w:r w:rsidR="00DB58DF">
        <w:rPr>
          <w:lang w:val="en-US"/>
        </w:rPr>
        <w:t xml:space="preserve"> board</w:t>
      </w:r>
      <w:r w:rsidR="002B47AC">
        <w:rPr>
          <w:lang w:val="en-US"/>
        </w:rPr>
        <w:t>,</w:t>
      </w:r>
      <w:r w:rsidR="00386DB7">
        <w:rPr>
          <w:lang w:val="en-US"/>
        </w:rPr>
        <w:t xml:space="preserve"> </w:t>
      </w:r>
      <w:r w:rsidR="00BD3602">
        <w:rPr>
          <w:lang w:val="en-US"/>
        </w:rPr>
        <w:t xml:space="preserve">and </w:t>
      </w:r>
      <w:r w:rsidR="00386DB7">
        <w:rPr>
          <w:lang w:val="en-US"/>
        </w:rPr>
        <w:t xml:space="preserve">create small application, which </w:t>
      </w:r>
      <w:r w:rsidR="002B5C2B">
        <w:rPr>
          <w:lang w:val="en-US"/>
        </w:rPr>
        <w:t>uses Camera Module and button to take a picture</w:t>
      </w:r>
      <w:r w:rsidR="00D17865">
        <w:rPr>
          <w:lang w:val="en-US"/>
        </w:rPr>
        <w:t xml:space="preserve"> which also saves it on the cloud.</w:t>
      </w:r>
      <w:r w:rsidR="002B47AC">
        <w:rPr>
          <w:lang w:val="en-US"/>
        </w:rPr>
        <w:t xml:space="preserve"> </w:t>
      </w:r>
    </w:p>
    <w:p w:rsidR="00E935E6" w:rsidP="1C2913AF" w:rsidRDefault="003230FE" w14:paraId="5CCF3B8A" w14:textId="4B9977FC">
      <w:pPr>
        <w:rPr>
          <w:lang w:val="en-US"/>
        </w:rPr>
      </w:pPr>
      <w:r>
        <w:rPr>
          <w:lang w:val="en-US"/>
        </w:rPr>
        <w:t xml:space="preserve">Projects criteria was to </w:t>
      </w:r>
      <w:r w:rsidR="0002723A">
        <w:rPr>
          <w:lang w:val="en-US"/>
        </w:rPr>
        <w:t xml:space="preserve">implement Python 3 application </w:t>
      </w:r>
      <w:r w:rsidR="003206FA">
        <w:rPr>
          <w:lang w:val="en-US"/>
        </w:rPr>
        <w:t>works on</w:t>
      </w:r>
      <w:r w:rsidR="001925BD">
        <w:rPr>
          <w:lang w:val="en-US"/>
        </w:rPr>
        <w:t xml:space="preserve"> Raspberry Pi, which uses </w:t>
      </w:r>
      <w:r w:rsidR="006F233B">
        <w:rPr>
          <w:lang w:val="en-US"/>
        </w:rPr>
        <w:t xml:space="preserve">database on the cloud for storing data, or </w:t>
      </w:r>
      <w:r w:rsidR="00A7420F">
        <w:rPr>
          <w:lang w:val="en-US"/>
        </w:rPr>
        <w:t xml:space="preserve">it uses some Web API </w:t>
      </w:r>
      <w:r w:rsidRPr="00A7420F" w:rsidR="00A7420F">
        <w:rPr>
          <w:lang w:val="en-US"/>
        </w:rPr>
        <w:t xml:space="preserve">with the data of </w:t>
      </w:r>
      <w:r w:rsidRPr="7FA4280A" w:rsidR="7FA4280A">
        <w:rPr>
          <w:lang w:val="en-US"/>
        </w:rPr>
        <w:t>a</w:t>
      </w:r>
      <w:r w:rsidRPr="00A7420F" w:rsidR="00A7420F">
        <w:rPr>
          <w:lang w:val="en-US"/>
        </w:rPr>
        <w:t xml:space="preserve"> Raspberry</w:t>
      </w:r>
      <w:r w:rsidR="00A7420F">
        <w:rPr>
          <w:lang w:val="en-US"/>
        </w:rPr>
        <w:t xml:space="preserve"> </w:t>
      </w:r>
      <w:r w:rsidRPr="00A7420F" w:rsidR="00A7420F">
        <w:rPr>
          <w:lang w:val="en-US"/>
        </w:rPr>
        <w:t>Pi application</w:t>
      </w:r>
      <w:r w:rsidR="00A7420F">
        <w:rPr>
          <w:lang w:val="en-US"/>
        </w:rPr>
        <w:t>.</w:t>
      </w:r>
    </w:p>
    <w:p w:rsidR="00AA44F2" w:rsidP="1C2913AF" w:rsidRDefault="00AA44F2" w14:paraId="293BC6E4" w14:textId="77777777">
      <w:pPr>
        <w:rPr>
          <w:lang w:val="en-US"/>
        </w:rPr>
      </w:pPr>
    </w:p>
    <w:p w:rsidRPr="00EE6E53" w:rsidR="000951AC" w:rsidP="000951AC" w:rsidRDefault="000951AC" w14:paraId="021BDAB5" w14:textId="77777777">
      <w:pPr>
        <w:pStyle w:val="Heading1"/>
        <w:rPr>
          <w:lang w:val="en-US"/>
        </w:rPr>
      </w:pPr>
      <w:bookmarkStart w:name="_Toc2164395" w:id="2"/>
      <w:r w:rsidRPr="00EE6E53">
        <w:rPr>
          <w:lang w:val="en-US"/>
        </w:rPr>
        <w:t xml:space="preserve">RESULTS OF THE </w:t>
      </w:r>
      <w:r w:rsidRPr="000951AC">
        <w:t>PROJECT</w:t>
      </w:r>
      <w:bookmarkEnd w:id="2"/>
    </w:p>
    <w:p w:rsidRPr="00EE6E53" w:rsidR="000951AC" w:rsidP="000951AC" w:rsidRDefault="000951AC" w14:paraId="01A1F69F" w14:textId="77777777">
      <w:pPr>
        <w:pStyle w:val="Heading2"/>
        <w:rPr>
          <w:lang w:val="en-US"/>
        </w:rPr>
      </w:pPr>
      <w:bookmarkStart w:name="_Toc2164396" w:id="3"/>
      <w:r w:rsidRPr="000951AC">
        <w:t>Description</w:t>
      </w:r>
      <w:r w:rsidRPr="00EE6E53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Pr="00EE6E53">
        <w:rPr>
          <w:lang w:val="en-US"/>
        </w:rPr>
        <w:t>System</w:t>
      </w:r>
      <w:bookmarkEnd w:id="3"/>
    </w:p>
    <w:p w:rsidR="00914EF4" w:rsidP="00BF1DD6" w:rsidRDefault="00BF1DD6" w14:paraId="47CA5DEB" w14:textId="77777777">
      <w:pPr>
        <w:rPr>
          <w:lang w:val="en-US"/>
        </w:rPr>
      </w:pPr>
      <w:r w:rsidRPr="00EE6E53">
        <w:rPr>
          <w:lang w:val="en-US"/>
        </w:rPr>
        <w:t xml:space="preserve">The system diagram of the product is shown in </w:t>
      </w:r>
      <w:r w:rsidRPr="7FA4280A">
        <w:fldChar w:fldCharType="begin"/>
      </w:r>
      <w:r w:rsidRPr="00EE6E53">
        <w:rPr>
          <w:lang w:val="en-US"/>
        </w:rPr>
        <w:instrText xml:space="preserve"> REF _Ref420663020 \h </w:instrText>
      </w:r>
      <w:r w:rsidRPr="00EE6E53">
        <w:rPr>
          <w:lang w:val="en-US"/>
        </w:rPr>
        <w:fldChar w:fldCharType="separate"/>
      </w:r>
      <w:r w:rsidRPr="00EE6E53">
        <w:rPr>
          <w:lang w:val="en-US"/>
        </w:rPr>
        <w:t xml:space="preserve">Figure </w:t>
      </w:r>
      <w:r w:rsidRPr="00EE6E53">
        <w:rPr>
          <w:noProof/>
          <w:lang w:val="en-US"/>
        </w:rPr>
        <w:t>1</w:t>
      </w:r>
      <w:r w:rsidRPr="7FA4280A">
        <w:fldChar w:fldCharType="end"/>
      </w:r>
      <w:r w:rsidRPr="00EE6E53">
        <w:rPr>
          <w:lang w:val="en-US"/>
        </w:rPr>
        <w:t xml:space="preserve">. The </w:t>
      </w:r>
      <w:r w:rsidR="00065070">
        <w:rPr>
          <w:lang w:val="en-US"/>
        </w:rPr>
        <w:t>hardware</w:t>
      </w:r>
      <w:r w:rsidR="003D5D09">
        <w:rPr>
          <w:lang w:val="en-US"/>
        </w:rPr>
        <w:t xml:space="preserve"> </w:t>
      </w:r>
      <w:r w:rsidRPr="00EE6E53">
        <w:rPr>
          <w:lang w:val="en-US"/>
        </w:rPr>
        <w:t xml:space="preserve">system that we worked on, consisted of a </w:t>
      </w:r>
      <w:r>
        <w:rPr>
          <w:lang w:val="en-US"/>
        </w:rPr>
        <w:t>Raspberry Pi</w:t>
      </w:r>
      <w:r w:rsidRPr="00EE6E53">
        <w:rPr>
          <w:lang w:val="en-US"/>
        </w:rPr>
        <w:t xml:space="preserve"> computer board, </w:t>
      </w:r>
      <w:r>
        <w:rPr>
          <w:lang w:val="en-US"/>
        </w:rPr>
        <w:t xml:space="preserve">Raspberry Pi Camera Module </w:t>
      </w:r>
      <w:r w:rsidRPr="00EE6E53">
        <w:rPr>
          <w:lang w:val="en-US"/>
        </w:rPr>
        <w:t xml:space="preserve">and a </w:t>
      </w:r>
      <w:r>
        <w:rPr>
          <w:lang w:val="en-US"/>
        </w:rPr>
        <w:t>button</w:t>
      </w:r>
      <w:r w:rsidRPr="00EE6E53">
        <w:rPr>
          <w:lang w:val="en-US"/>
        </w:rPr>
        <w:t>.</w:t>
      </w:r>
      <w:r w:rsidR="00722E6F">
        <w:rPr>
          <w:lang w:val="en-US"/>
        </w:rPr>
        <w:t xml:space="preserve"> </w:t>
      </w:r>
      <w:r w:rsidR="00065070">
        <w:rPr>
          <w:lang w:val="en-US"/>
        </w:rPr>
        <w:t>Together with this we are using MySQL database</w:t>
      </w:r>
      <w:r w:rsidR="004B1F4A">
        <w:rPr>
          <w:lang w:val="en-US"/>
        </w:rPr>
        <w:t xml:space="preserve">, which connects to our Android application. </w:t>
      </w:r>
    </w:p>
    <w:p w:rsidR="00F25AAC" w:rsidP="00BF1DD6" w:rsidRDefault="00722E6F" w14:paraId="64B0725B" w14:textId="38FFC8E2">
      <w:pPr>
        <w:rPr>
          <w:lang w:val="en-US"/>
        </w:rPr>
      </w:pPr>
      <w:r>
        <w:rPr>
          <w:lang w:val="en-US"/>
        </w:rPr>
        <w:t xml:space="preserve">Raspberry Pi updates </w:t>
      </w:r>
      <w:r w:rsidR="00A85E7E">
        <w:rPr>
          <w:lang w:val="en-US"/>
        </w:rPr>
        <w:t xml:space="preserve">taken picture data to the MySQL database, where the </w:t>
      </w:r>
      <w:r w:rsidR="00D97312">
        <w:rPr>
          <w:lang w:val="en-US"/>
        </w:rPr>
        <w:t xml:space="preserve">picture is accessible. </w:t>
      </w:r>
      <w:r w:rsidR="005C05FB">
        <w:rPr>
          <w:lang w:val="en-US"/>
        </w:rPr>
        <w:t>Android application shows the wanted picture as in last result</w:t>
      </w:r>
      <w:r w:rsidR="00E962D3">
        <w:rPr>
          <w:lang w:val="en-US"/>
        </w:rPr>
        <w:t>, which works as our Web API on the context</w:t>
      </w:r>
      <w:r w:rsidR="005C05FB">
        <w:rPr>
          <w:lang w:val="en-US"/>
        </w:rPr>
        <w:t>.</w:t>
      </w:r>
    </w:p>
    <w:p w:rsidR="008024DE" w:rsidP="00BF1DD6" w:rsidRDefault="008024DE" w14:paraId="4A49A584" w14:textId="57B85F44">
      <w:pPr>
        <w:rPr>
          <w:lang w:val="en-US"/>
        </w:rPr>
      </w:pPr>
      <w:r>
        <w:rPr>
          <w:noProof/>
        </w:rPr>
        <w:drawing>
          <wp:inline distT="0" distB="0" distL="0" distR="0" wp14:anchorId="7EC91804" wp14:editId="20C40883">
            <wp:extent cx="4705350" cy="2617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45" cy="26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951AC" w:rsidR="000951AC" w:rsidP="000951AC" w:rsidRDefault="000951AC" w14:paraId="065F950B" w14:textId="77777777">
      <w:pPr>
        <w:pStyle w:val="Caption"/>
        <w:rPr>
          <w:lang w:val="en-US"/>
        </w:rPr>
      </w:pPr>
      <w:bookmarkStart w:name="_Ref420663020" w:id="4"/>
      <w:r w:rsidRPr="000951AC">
        <w:rPr>
          <w:lang w:val="en-US"/>
        </w:rPr>
        <w:t xml:space="preserve">FIGURE </w:t>
      </w:r>
      <w:r w:rsidRPr="000951AC">
        <w:fldChar w:fldCharType="begin"/>
      </w:r>
      <w:r w:rsidRPr="000951AC">
        <w:rPr>
          <w:lang w:val="en-US"/>
        </w:rPr>
        <w:instrText xml:space="preserve"> SEQ Figure \* ARABIC </w:instrText>
      </w:r>
      <w:r w:rsidRPr="000951AC">
        <w:fldChar w:fldCharType="separate"/>
      </w:r>
      <w:r w:rsidRPr="000951AC">
        <w:rPr>
          <w:lang w:val="en-US"/>
        </w:rPr>
        <w:t>1</w:t>
      </w:r>
      <w:r w:rsidRPr="000951AC">
        <w:fldChar w:fldCharType="end"/>
      </w:r>
      <w:bookmarkEnd w:id="4"/>
      <w:r w:rsidRPr="000951AC">
        <w:rPr>
          <w:lang w:val="en-US"/>
        </w:rPr>
        <w:t>. System diagram of the product</w:t>
      </w:r>
    </w:p>
    <w:p w:rsidRPr="00EE6E53" w:rsidR="000951AC" w:rsidP="000951AC" w:rsidRDefault="000951AC" w14:paraId="1BE5838A" w14:textId="77777777">
      <w:pPr>
        <w:pStyle w:val="Heading2"/>
        <w:rPr>
          <w:lang w:val="en-US"/>
        </w:rPr>
      </w:pPr>
      <w:bookmarkStart w:name="_Toc2164397" w:id="5"/>
      <w:r w:rsidRPr="00EE6E53">
        <w:rPr>
          <w:lang w:val="en-US"/>
        </w:rPr>
        <w:t xml:space="preserve">Description of the </w:t>
      </w:r>
      <w:r w:rsidRPr="000951AC">
        <w:t>Hardware</w:t>
      </w:r>
      <w:bookmarkEnd w:id="5"/>
    </w:p>
    <w:p w:rsidRPr="00EE6E53" w:rsidR="000951AC" w:rsidP="00BF74C0" w:rsidRDefault="000951AC" w14:paraId="5624107F" w14:textId="367F94A7">
      <w:pPr>
        <w:rPr>
          <w:lang w:val="en-US"/>
        </w:rPr>
      </w:pPr>
      <w:r w:rsidRPr="00EE6E53">
        <w:rPr>
          <w:lang w:val="en-US"/>
        </w:rPr>
        <w:t xml:space="preserve">First, the </w:t>
      </w:r>
      <w:r w:rsidR="000641CD">
        <w:rPr>
          <w:lang w:val="en-US"/>
        </w:rPr>
        <w:t>Camera</w:t>
      </w:r>
      <w:r w:rsidRPr="00EE6E53">
        <w:rPr>
          <w:lang w:val="en-US"/>
        </w:rPr>
        <w:t xml:space="preserve"> module was connected to </w:t>
      </w:r>
      <w:r w:rsidR="00FF32FE">
        <w:rPr>
          <w:lang w:val="en-US"/>
        </w:rPr>
        <w:t>Raspberry Pi</w:t>
      </w:r>
      <w:r w:rsidRPr="00EE6E53">
        <w:rPr>
          <w:lang w:val="en-US"/>
        </w:rPr>
        <w:t xml:space="preserve"> </w:t>
      </w:r>
      <w:r w:rsidR="00E26471">
        <w:rPr>
          <w:lang w:val="en-US"/>
        </w:rPr>
        <w:t xml:space="preserve">and a button </w:t>
      </w:r>
      <w:r w:rsidRPr="00EE6E53">
        <w:rPr>
          <w:lang w:val="en-US"/>
        </w:rPr>
        <w:t>with jumper wires as show</w:t>
      </w:r>
      <w:r w:rsidR="009A1834">
        <w:rPr>
          <w:lang w:val="en-US"/>
        </w:rPr>
        <w:t>n</w:t>
      </w:r>
      <w:r w:rsidRPr="00EE6E53">
        <w:rPr>
          <w:lang w:val="en-US"/>
        </w:rPr>
        <w:t xml:space="preserve"> in </w:t>
      </w:r>
      <w:r w:rsidRPr="00EE6E53">
        <w:rPr>
          <w:lang w:val="en-US"/>
        </w:rPr>
        <w:fldChar w:fldCharType="begin"/>
      </w:r>
      <w:r w:rsidRPr="00EE6E53">
        <w:rPr>
          <w:lang w:val="en-US"/>
        </w:rPr>
        <w:instrText xml:space="preserve"> REF _Ref420912043 \h </w:instrText>
      </w:r>
      <w:r w:rsidRPr="00EE6E53">
        <w:rPr>
          <w:lang w:val="en-US"/>
        </w:rPr>
      </w:r>
      <w:r w:rsidRPr="00EE6E53">
        <w:rPr>
          <w:lang w:val="en-US"/>
        </w:rPr>
        <w:fldChar w:fldCharType="separate"/>
      </w:r>
      <w:r w:rsidRPr="00EE6E53">
        <w:rPr>
          <w:lang w:val="en-US"/>
        </w:rPr>
        <w:t xml:space="preserve">Figure </w:t>
      </w:r>
      <w:r w:rsidRPr="00EE6E53">
        <w:rPr>
          <w:noProof/>
          <w:lang w:val="en-US"/>
        </w:rPr>
        <w:t>2</w:t>
      </w:r>
      <w:r w:rsidRPr="00EE6E53">
        <w:rPr>
          <w:lang w:val="en-US"/>
        </w:rPr>
        <w:fldChar w:fldCharType="end"/>
      </w:r>
      <w:r w:rsidRPr="00EE6E53">
        <w:rPr>
          <w:lang w:val="en-US"/>
        </w:rPr>
        <w:t xml:space="preserve">. The corresponding schematic diagram is in </w:t>
      </w:r>
      <w:r w:rsidRPr="00EE6E53">
        <w:rPr>
          <w:lang w:val="en-US"/>
        </w:rPr>
        <w:fldChar w:fldCharType="begin"/>
      </w:r>
      <w:r w:rsidRPr="00EE6E53">
        <w:rPr>
          <w:lang w:val="en-US"/>
        </w:rPr>
        <w:instrText xml:space="preserve"> REF _Ref420919482 \h </w:instrText>
      </w:r>
      <w:r w:rsidRPr="00EE6E53">
        <w:rPr>
          <w:lang w:val="en-US"/>
        </w:rPr>
      </w:r>
      <w:r w:rsidRPr="00EE6E53">
        <w:rPr>
          <w:lang w:val="en-US"/>
        </w:rPr>
        <w:fldChar w:fldCharType="separate"/>
      </w:r>
      <w:r w:rsidRPr="00EE6E53">
        <w:rPr>
          <w:lang w:val="en-US"/>
        </w:rPr>
        <w:t xml:space="preserve">Figure </w:t>
      </w:r>
      <w:r w:rsidRPr="00EE6E53">
        <w:rPr>
          <w:noProof/>
          <w:lang w:val="en-US"/>
        </w:rPr>
        <w:t>3</w:t>
      </w:r>
      <w:r w:rsidRPr="00EE6E53">
        <w:rPr>
          <w:lang w:val="en-US"/>
        </w:rPr>
        <w:fldChar w:fldCharType="end"/>
      </w:r>
      <w:r w:rsidRPr="00EE6E53">
        <w:rPr>
          <w:lang w:val="en-US"/>
        </w:rPr>
        <w:t>.</w:t>
      </w:r>
      <w:r>
        <w:rPr>
          <w:lang w:val="en-US"/>
        </w:rPr>
        <w:tab/>
      </w:r>
    </w:p>
    <w:p w:rsidRPr="00EE6E53" w:rsidR="00C57C88" w:rsidP="000951AC" w:rsidRDefault="00C57C88" w14:paraId="1482F248" w14:textId="6A4D3A4E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035ED953" wp14:editId="35EF8AE2">
            <wp:extent cx="3838575" cy="313518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9" t="3688" r="10185" b="11481"/>
                    <a:stretch/>
                  </pic:blipFill>
                  <pic:spPr bwMode="auto">
                    <a:xfrm>
                      <a:off x="0" y="0"/>
                      <a:ext cx="3848745" cy="31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E6E53" w:rsidR="000951AC" w:rsidP="000951AC" w:rsidRDefault="000951AC" w14:paraId="4099C622" w14:textId="21621626">
      <w:pPr>
        <w:pStyle w:val="Caption"/>
        <w:rPr>
          <w:lang w:val="en-US"/>
        </w:rPr>
      </w:pPr>
      <w:bookmarkStart w:name="_Ref420912043" w:id="6"/>
      <w:r>
        <w:rPr>
          <w:lang w:val="en-US"/>
        </w:rPr>
        <w:t>FIGURE</w:t>
      </w:r>
      <w:r w:rsidRPr="00EE6E53">
        <w:rPr>
          <w:lang w:val="en-US"/>
        </w:rPr>
        <w:t xml:space="preserve"> </w:t>
      </w:r>
      <w:r w:rsidRPr="00EE6E53">
        <w:rPr>
          <w:lang w:val="en-US"/>
        </w:rPr>
        <w:fldChar w:fldCharType="begin"/>
      </w:r>
      <w:r w:rsidRPr="00EE6E53">
        <w:rPr>
          <w:lang w:val="en-US"/>
        </w:rPr>
        <w:instrText xml:space="preserve"> SEQ Figure \* ARABIC </w:instrText>
      </w:r>
      <w:r w:rsidRPr="00EE6E53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EE6E53">
        <w:rPr>
          <w:lang w:val="en-US"/>
        </w:rPr>
        <w:fldChar w:fldCharType="end"/>
      </w:r>
      <w:bookmarkEnd w:id="6"/>
      <w:r>
        <w:rPr>
          <w:lang w:val="en-US"/>
        </w:rPr>
        <w:t>.</w:t>
      </w:r>
      <w:r w:rsidRPr="00EE6E53">
        <w:rPr>
          <w:lang w:val="en-US"/>
        </w:rPr>
        <w:t xml:space="preserve"> </w:t>
      </w:r>
      <w:r w:rsidRPr="00EE6E53" w:rsidR="003252EA">
        <w:rPr>
          <w:lang w:val="en-US"/>
        </w:rPr>
        <w:t xml:space="preserve">Connecting </w:t>
      </w:r>
      <w:r w:rsidR="003252EA">
        <w:rPr>
          <w:lang w:val="en-US"/>
        </w:rPr>
        <w:t xml:space="preserve">camera and button </w:t>
      </w:r>
      <w:r w:rsidRPr="00EE6E53" w:rsidR="003252EA">
        <w:rPr>
          <w:lang w:val="en-US"/>
        </w:rPr>
        <w:t xml:space="preserve">to </w:t>
      </w:r>
      <w:r w:rsidR="003252EA">
        <w:rPr>
          <w:lang w:val="en-US"/>
        </w:rPr>
        <w:t>Raspberry Pi</w:t>
      </w:r>
    </w:p>
    <w:p w:rsidR="000951AC" w:rsidP="000951AC" w:rsidRDefault="00F25AAC" w14:paraId="6652D2B4" w14:textId="0EB22C77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3D396391" wp14:editId="4CC3CD92">
            <wp:extent cx="29337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E6E53" w:rsidR="00556562" w:rsidP="000951AC" w:rsidRDefault="00556562" w14:paraId="19D8F7BF" w14:textId="7D500D9A">
      <w:pPr>
        <w:keepNext/>
        <w:rPr>
          <w:lang w:val="en-US"/>
        </w:rPr>
      </w:pPr>
    </w:p>
    <w:p w:rsidRPr="00EE6E53" w:rsidR="000951AC" w:rsidP="000951AC" w:rsidRDefault="000951AC" w14:paraId="126A20C1" w14:textId="56975332">
      <w:pPr>
        <w:pStyle w:val="Caption"/>
        <w:rPr>
          <w:lang w:val="en-US"/>
        </w:rPr>
      </w:pPr>
      <w:bookmarkStart w:name="_Ref420919482" w:id="7"/>
      <w:r>
        <w:rPr>
          <w:lang w:val="en-US"/>
        </w:rPr>
        <w:t>FIGURE</w:t>
      </w:r>
      <w:r w:rsidRPr="00EE6E53">
        <w:rPr>
          <w:lang w:val="en-US"/>
        </w:rPr>
        <w:t xml:space="preserve"> </w:t>
      </w:r>
      <w:r w:rsidRPr="00EE6E53">
        <w:rPr>
          <w:lang w:val="en-US"/>
        </w:rPr>
        <w:fldChar w:fldCharType="begin"/>
      </w:r>
      <w:r w:rsidRPr="00EE6E53">
        <w:rPr>
          <w:lang w:val="en-US"/>
        </w:rPr>
        <w:instrText xml:space="preserve"> SEQ Figure \* ARABIC </w:instrText>
      </w:r>
      <w:r w:rsidRPr="00EE6E5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EE6E53">
        <w:rPr>
          <w:lang w:val="en-US"/>
        </w:rPr>
        <w:fldChar w:fldCharType="end"/>
      </w:r>
      <w:bookmarkEnd w:id="7"/>
      <w:r>
        <w:rPr>
          <w:lang w:val="en-US"/>
        </w:rPr>
        <w:t>.</w:t>
      </w:r>
      <w:r w:rsidRPr="00EE6E53">
        <w:rPr>
          <w:lang w:val="en-US"/>
        </w:rPr>
        <w:t xml:space="preserve"> Schematic diagram of the connection of the </w:t>
      </w:r>
      <w:r w:rsidR="00556562">
        <w:rPr>
          <w:lang w:val="en-US"/>
        </w:rPr>
        <w:t xml:space="preserve">button and </w:t>
      </w:r>
      <w:r w:rsidR="001C3D24">
        <w:rPr>
          <w:lang w:val="en-US"/>
        </w:rPr>
        <w:t>Camera Module</w:t>
      </w:r>
      <w:r w:rsidRPr="00EE6E53">
        <w:rPr>
          <w:lang w:val="en-US"/>
        </w:rPr>
        <w:t xml:space="preserve"> to </w:t>
      </w:r>
      <w:r w:rsidR="001C3D24">
        <w:rPr>
          <w:lang w:val="en-US"/>
        </w:rPr>
        <w:t>Raspberry Pi</w:t>
      </w:r>
    </w:p>
    <w:p w:rsidR="000951AC" w:rsidP="000951AC" w:rsidRDefault="000951AC" w14:paraId="0C774C08" w14:textId="77777777">
      <w:pPr>
        <w:pStyle w:val="Heading2"/>
      </w:pPr>
      <w:bookmarkStart w:name="_Toc2164398" w:id="8"/>
      <w:r w:rsidRPr="00EE6E53">
        <w:rPr>
          <w:lang w:val="en-US"/>
        </w:rPr>
        <w:t xml:space="preserve">Description of the </w:t>
      </w:r>
      <w:r w:rsidRPr="000951AC">
        <w:t>Software</w:t>
      </w:r>
      <w:bookmarkEnd w:id="8"/>
    </w:p>
    <w:p w:rsidR="00AD31BE" w:rsidP="00AD31BE" w:rsidRDefault="00AD31BE" w14:paraId="56C0F3C3" w14:textId="276B2040">
      <w:pPr>
        <w:rPr>
          <w:lang w:val="en-US"/>
        </w:rPr>
      </w:pPr>
      <w:r w:rsidRPr="00AD31BE">
        <w:rPr>
          <w:lang w:val="en-US"/>
        </w:rPr>
        <w:t>The prog</w:t>
      </w:r>
      <w:r>
        <w:rPr>
          <w:lang w:val="en-US"/>
        </w:rPr>
        <w:t xml:space="preserve">rams run in </w:t>
      </w:r>
      <w:r w:rsidR="00AC0058">
        <w:rPr>
          <w:lang w:val="en-US"/>
        </w:rPr>
        <w:t xml:space="preserve">Raspberry Pi and </w:t>
      </w:r>
      <w:r w:rsidR="001F2651">
        <w:rPr>
          <w:lang w:val="en-US"/>
        </w:rPr>
        <w:t xml:space="preserve">on the </w:t>
      </w:r>
      <w:r w:rsidR="000151AA">
        <w:rPr>
          <w:lang w:val="en-US"/>
        </w:rPr>
        <w:t>MySQL</w:t>
      </w:r>
      <w:r w:rsidR="00EB642F">
        <w:rPr>
          <w:lang w:val="en-US"/>
        </w:rPr>
        <w:t xml:space="preserve"> cloud</w:t>
      </w:r>
      <w:r w:rsidR="001F2651">
        <w:rPr>
          <w:lang w:val="en-US"/>
        </w:rPr>
        <w:t xml:space="preserve"> system were developed </w:t>
      </w:r>
      <w:r w:rsidR="00E12A07">
        <w:rPr>
          <w:lang w:val="en-US"/>
        </w:rPr>
        <w:t xml:space="preserve">using Visual Studio and </w:t>
      </w:r>
      <w:proofErr w:type="spellStart"/>
      <w:r w:rsidR="00AD713F">
        <w:rPr>
          <w:lang w:val="en-US"/>
        </w:rPr>
        <w:t>Thonny</w:t>
      </w:r>
      <w:proofErr w:type="spellEnd"/>
      <w:r w:rsidR="00AD713F">
        <w:rPr>
          <w:lang w:val="en-US"/>
        </w:rPr>
        <w:t xml:space="preserve"> development tools</w:t>
      </w:r>
      <w:r>
        <w:rPr>
          <w:lang w:val="en-US"/>
        </w:rPr>
        <w:t>.</w:t>
      </w:r>
      <w:r w:rsidR="00BB761E">
        <w:rPr>
          <w:lang w:val="en-US"/>
        </w:rPr>
        <w:t xml:space="preserve"> </w:t>
      </w:r>
    </w:p>
    <w:p w:rsidR="0017747F" w:rsidP="00AD31BE" w:rsidRDefault="0017747F" w14:paraId="44952F92" w14:textId="0016B4F5">
      <w:pPr>
        <w:rPr>
          <w:lang w:val="en-US"/>
        </w:rPr>
      </w:pPr>
      <w:r>
        <w:rPr>
          <w:lang w:val="en-US"/>
        </w:rPr>
        <w:t xml:space="preserve">For </w:t>
      </w:r>
      <w:r w:rsidR="008E4254">
        <w:rPr>
          <w:lang w:val="en-US"/>
        </w:rPr>
        <w:t>the picture taking program called photobooth.py was written, which</w:t>
      </w:r>
      <w:r w:rsidR="00D45C58">
        <w:rPr>
          <w:lang w:val="en-US"/>
        </w:rPr>
        <w:t xml:space="preserve"> made GUI for picture taking and </w:t>
      </w:r>
      <w:r w:rsidR="002E3F6A">
        <w:rPr>
          <w:lang w:val="en-US"/>
        </w:rPr>
        <w:t xml:space="preserve">button to send </w:t>
      </w:r>
      <w:r w:rsidR="0038586B">
        <w:rPr>
          <w:lang w:val="en-US"/>
        </w:rPr>
        <w:t>it to the MySQL. The activity diagram of the program is in Figure 4.</w:t>
      </w:r>
    </w:p>
    <w:p w:rsidR="00045330" w:rsidP="00AD31BE" w:rsidRDefault="00045330" w14:paraId="428D5054" w14:textId="77777777">
      <w:pPr>
        <w:rPr>
          <w:lang w:val="en-US"/>
        </w:rPr>
      </w:pPr>
    </w:p>
    <w:p w:rsidR="00045330" w:rsidP="00045330" w:rsidRDefault="000951AC" w14:paraId="75E79EB5" w14:textId="25E24B5A">
      <w:pPr>
        <w:keepNext/>
        <w:rPr>
          <w:lang w:val="en-US"/>
        </w:rPr>
      </w:pP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DAAF7F7" wp14:editId="12F7853E">
                <wp:simplePos x="0" y="0"/>
                <wp:positionH relativeFrom="column">
                  <wp:posOffset>8582952</wp:posOffset>
                </wp:positionH>
                <wp:positionV relativeFrom="paragraph">
                  <wp:posOffset>3301727</wp:posOffset>
                </wp:positionV>
                <wp:extent cx="360" cy="360"/>
                <wp:effectExtent l="0" t="0" r="0" b="0"/>
                <wp:wrapNone/>
                <wp:docPr id="597" name="Käsinkirjoitus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3CEC233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Käsinkirjoitus 597" style="position:absolute;margin-left:674.85pt;margin-top:259.05pt;width:1.95pt;height:1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">
                <v:imagedata o:title="" r:id="rId12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CBF4C14" wp14:editId="11D669B8">
                <wp:simplePos x="0" y="0"/>
                <wp:positionH relativeFrom="column">
                  <wp:posOffset>3042192</wp:posOffset>
                </wp:positionH>
                <wp:positionV relativeFrom="paragraph">
                  <wp:posOffset>5252629</wp:posOffset>
                </wp:positionV>
                <wp:extent cx="2880" cy="3600"/>
                <wp:effectExtent l="38100" t="38100" r="35560" b="34925"/>
                <wp:wrapNone/>
                <wp:docPr id="543" name="Käsinkirjoitus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Käsinkirjoitus 543" style="position:absolute;margin-left:238.5pt;margin-top:412.65pt;width:2.4pt;height: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" w14:anchorId="196DE5F5">
                <v:imagedata o:title="" r:id="rId14"/>
              </v:shape>
            </w:pict>
          </mc:Fallback>
        </mc:AlternateContent>
      </w:r>
      <w:bookmarkStart w:name="_Ref421790019" w:id="9"/>
      <w:r w:rsidR="00045330">
        <w:rPr>
          <w:noProof/>
        </w:rPr>
        <w:drawing>
          <wp:inline distT="0" distB="0" distL="0" distR="0" wp14:anchorId="74EE0628" wp14:editId="00CFCE0D">
            <wp:extent cx="2552700" cy="481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AC" w:rsidP="000951AC" w:rsidRDefault="000951AC" w14:paraId="7AF0A13A" w14:textId="28203793">
      <w:pPr>
        <w:pStyle w:val="Caption"/>
        <w:rPr>
          <w:lang w:val="en-US"/>
        </w:rPr>
      </w:pPr>
      <w:r>
        <w:rPr>
          <w:lang w:val="en-US"/>
        </w:rPr>
        <w:t>FIGURE</w:t>
      </w:r>
      <w:r w:rsidRPr="000951AC">
        <w:rPr>
          <w:lang w:val="en-US"/>
        </w:rPr>
        <w:t xml:space="preserve"> </w:t>
      </w:r>
      <w:r>
        <w:fldChar w:fldCharType="begin"/>
      </w:r>
      <w:r w:rsidRPr="000951AC">
        <w:rPr>
          <w:lang w:val="en-US"/>
        </w:rPr>
        <w:instrText xml:space="preserve"> SEQ Figure \* ARABIC </w:instrText>
      </w:r>
      <w:r>
        <w:fldChar w:fldCharType="separate"/>
      </w:r>
      <w:r w:rsidRPr="000951AC">
        <w:rPr>
          <w:noProof/>
          <w:lang w:val="en-US"/>
        </w:rPr>
        <w:t>4</w:t>
      </w:r>
      <w:r>
        <w:fldChar w:fldCharType="end"/>
      </w:r>
      <w:bookmarkEnd w:id="9"/>
      <w:r w:rsidRPr="000951AC">
        <w:rPr>
          <w:lang w:val="en-US"/>
        </w:rPr>
        <w:t>.</w:t>
      </w:r>
      <w:r>
        <w:rPr>
          <w:lang w:val="en-US"/>
        </w:rPr>
        <w:t xml:space="preserve"> </w:t>
      </w:r>
      <w:r w:rsidRPr="000951AC">
        <w:rPr>
          <w:lang w:val="en-US"/>
        </w:rPr>
        <w:t>Activity dia</w:t>
      </w:r>
      <w:r>
        <w:rPr>
          <w:lang w:val="en-US"/>
        </w:rPr>
        <w:t xml:space="preserve">gram of the </w:t>
      </w:r>
      <w:r w:rsidR="0017747F">
        <w:rPr>
          <w:lang w:val="en-US"/>
        </w:rPr>
        <w:t>photo</w:t>
      </w:r>
      <w:r w:rsidR="004E6A74">
        <w:rPr>
          <w:lang w:val="en-US"/>
        </w:rPr>
        <w:t>b</w:t>
      </w:r>
      <w:r w:rsidR="0017747F">
        <w:rPr>
          <w:lang w:val="en-US"/>
        </w:rPr>
        <w:t>ooth.py</w:t>
      </w:r>
      <w:r>
        <w:rPr>
          <w:lang w:val="en-US"/>
        </w:rPr>
        <w:t xml:space="preserve"> program</w:t>
      </w:r>
    </w:p>
    <w:p w:rsidR="00356FCC" w:rsidP="00356FCC" w:rsidRDefault="00356FCC" w14:paraId="7C661A43" w14:textId="77777777">
      <w:pPr>
        <w:rPr>
          <w:lang w:val="en-US"/>
        </w:rPr>
      </w:pPr>
    </w:p>
    <w:p w:rsidRPr="00727370" w:rsidR="00727370" w:rsidP="00727370" w:rsidRDefault="00727370" w14:paraId="6A16A45B" w14:textId="57FC3446">
      <w:pPr>
        <w:rPr>
          <w:lang w:val="en-US"/>
        </w:rPr>
      </w:pPr>
      <w:r>
        <w:rPr>
          <w:lang w:val="en-US"/>
        </w:rPr>
        <w:t xml:space="preserve">Another program was written to display taken picture on Web API. </w:t>
      </w:r>
      <w:r w:rsidR="004E2247">
        <w:rPr>
          <w:lang w:val="en-US"/>
        </w:rPr>
        <w:t xml:space="preserve">The program was written using Node JS and React. </w:t>
      </w:r>
      <w:r w:rsidRPr="00727370">
        <w:rPr>
          <w:lang w:val="en-US"/>
        </w:rPr>
        <w:t xml:space="preserve">The activity diagram of the acceleration measurement software is in </w:t>
      </w:r>
      <w:r w:rsidRPr="00727370">
        <w:rPr>
          <w:lang w:val="en-US"/>
        </w:rPr>
        <w:fldChar w:fldCharType="begin"/>
      </w:r>
      <w:r w:rsidRPr="00727370">
        <w:rPr>
          <w:lang w:val="en-US"/>
        </w:rPr>
        <w:instrText xml:space="preserve"> REF _Ref421790003 \h  \* MERGEFORMAT </w:instrText>
      </w:r>
      <w:r w:rsidRPr="00727370">
        <w:rPr>
          <w:lang w:val="en-US"/>
        </w:rPr>
      </w:r>
      <w:r w:rsidRPr="00727370">
        <w:rPr>
          <w:lang w:val="en-US"/>
        </w:rPr>
        <w:fldChar w:fldCharType="separate"/>
      </w:r>
      <w:r w:rsidRPr="00727370">
        <w:rPr>
          <w:lang w:val="en-US"/>
        </w:rPr>
        <w:t xml:space="preserve">Figure </w:t>
      </w:r>
      <w:r w:rsidRPr="00727370">
        <w:rPr>
          <w:noProof/>
          <w:lang w:val="en-US"/>
        </w:rPr>
        <w:t>5</w:t>
      </w:r>
      <w:r w:rsidRPr="00727370">
        <w:rPr>
          <w:lang w:val="en-US"/>
        </w:rPr>
        <w:fldChar w:fldCharType="end"/>
      </w:r>
      <w:r w:rsidRPr="00727370">
        <w:rPr>
          <w:lang w:val="en-US"/>
        </w:rPr>
        <w:t>.</w:t>
      </w:r>
    </w:p>
    <w:p w:rsidR="000951AC" w:rsidP="7FA4280A" w:rsidRDefault="00B2279C" w14:paraId="13700CC7" w14:textId="129DF6A6">
      <w:pPr>
        <w:keepNext/>
        <w:ind w:left="1304"/>
      </w:pPr>
      <w:r>
        <w:rPr>
          <w:noProof/>
        </w:rPr>
        <w:drawing>
          <wp:inline distT="0" distB="0" distL="0" distR="0" wp14:anchorId="5B893168" wp14:editId="5384D8CE">
            <wp:extent cx="195262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E2247" w:rsidR="000951AC" w:rsidP="000951AC" w:rsidRDefault="000951AC" w14:paraId="4CA6EA16" w14:textId="1B52AB51">
      <w:pPr>
        <w:pStyle w:val="Caption"/>
        <w:rPr>
          <w:lang w:val="en-US"/>
        </w:rPr>
      </w:pPr>
      <w:bookmarkStart w:name="_Ref421790003" w:id="10"/>
      <w:r w:rsidRPr="004E2247">
        <w:rPr>
          <w:lang w:val="en-US"/>
        </w:rPr>
        <w:t xml:space="preserve">FIGURE </w:t>
      </w:r>
      <w:r w:rsidRPr="004E2247">
        <w:fldChar w:fldCharType="begin"/>
      </w:r>
      <w:r w:rsidRPr="004E2247">
        <w:rPr>
          <w:lang w:val="en-US"/>
        </w:rPr>
        <w:instrText xml:space="preserve"> SEQ Figure \* ARABIC </w:instrText>
      </w:r>
      <w:r w:rsidRPr="004E2247">
        <w:fldChar w:fldCharType="separate"/>
      </w:r>
      <w:r w:rsidRPr="004E2247">
        <w:rPr>
          <w:noProof/>
          <w:lang w:val="en-US"/>
        </w:rPr>
        <w:t>5</w:t>
      </w:r>
      <w:r w:rsidRPr="004E2247">
        <w:fldChar w:fldCharType="end"/>
      </w:r>
      <w:bookmarkEnd w:id="10"/>
      <w:r w:rsidRPr="004E2247">
        <w:rPr>
          <w:lang w:val="en-US"/>
        </w:rPr>
        <w:t xml:space="preserve">. Activity diagram of the </w:t>
      </w:r>
      <w:r w:rsidRPr="004E2247" w:rsidR="004E2247">
        <w:rPr>
          <w:lang w:val="en-US"/>
        </w:rPr>
        <w:t>Web API</w:t>
      </w:r>
      <w:r w:rsidRPr="004E2247">
        <w:rPr>
          <w:lang w:val="en-US"/>
        </w:rPr>
        <w:t xml:space="preserve"> program</w:t>
      </w:r>
    </w:p>
    <w:p w:rsidR="000951AC" w:rsidP="000951AC" w:rsidRDefault="000951AC" w14:paraId="3A6F25E2" w14:textId="77777777">
      <w:pPr>
        <w:rPr>
          <w:strike/>
          <w:lang w:val="en-US"/>
        </w:rPr>
      </w:pPr>
    </w:p>
    <w:p w:rsidRPr="005E7509" w:rsidR="00B65DCF" w:rsidP="000951AC" w:rsidRDefault="00B65DCF" w14:paraId="0642EA45" w14:textId="77777777">
      <w:pPr>
        <w:rPr>
          <w:strike/>
          <w:lang w:val="en-US"/>
        </w:rPr>
      </w:pPr>
    </w:p>
    <w:p w:rsidR="000951AC" w:rsidP="000951AC" w:rsidRDefault="000951AC" w14:paraId="64ED355E" w14:textId="2FA0B51D">
      <w:pPr>
        <w:pStyle w:val="Heading1"/>
        <w:rPr>
          <w:lang w:val="en-US"/>
        </w:rPr>
      </w:pPr>
      <w:bookmarkStart w:name="_Toc2164399" w:id="11"/>
      <w:r w:rsidRPr="00EE6E53">
        <w:rPr>
          <w:lang w:val="en-US"/>
        </w:rPr>
        <w:t>GENERAL EVALUATION OF THE PROGRESSION OF THE PROJECT</w:t>
      </w:r>
      <w:bookmarkEnd w:id="11"/>
    </w:p>
    <w:p w:rsidRPr="00D63FB2" w:rsidR="00D63FB2" w:rsidP="00D63FB2" w:rsidRDefault="00D63FB2" w14:paraId="0139DB44" w14:textId="51FE0568">
      <w:pPr>
        <w:rPr>
          <w:lang w:val="en-US"/>
        </w:rPr>
      </w:pPr>
      <w:r>
        <w:rPr>
          <w:lang w:val="en-US"/>
        </w:rPr>
        <w:t xml:space="preserve">The project was progressed during the </w:t>
      </w:r>
      <w:r w:rsidR="007879E1">
        <w:rPr>
          <w:lang w:val="en-US"/>
        </w:rPr>
        <w:t xml:space="preserve">classes </w:t>
      </w:r>
      <w:r w:rsidR="00745D17">
        <w:rPr>
          <w:lang w:val="en-US"/>
        </w:rPr>
        <w:t xml:space="preserve">on this period. This project went </w:t>
      </w:r>
      <w:r w:rsidR="00D9237A">
        <w:rPr>
          <w:lang w:val="en-US"/>
        </w:rPr>
        <w:t>rather closely according to the original plan with Raspberry Pi</w:t>
      </w:r>
      <w:r w:rsidR="003B460B">
        <w:rPr>
          <w:lang w:val="en-US"/>
        </w:rPr>
        <w:t xml:space="preserve">, </w:t>
      </w:r>
      <w:r w:rsidR="005F4C9E">
        <w:rPr>
          <w:lang w:val="en-US"/>
        </w:rPr>
        <w:t>as well with building the hardware</w:t>
      </w:r>
      <w:r w:rsidR="00D9237A">
        <w:rPr>
          <w:lang w:val="en-US"/>
        </w:rPr>
        <w:t xml:space="preserve">, but </w:t>
      </w:r>
      <w:r w:rsidR="00541027">
        <w:rPr>
          <w:lang w:val="en-US"/>
        </w:rPr>
        <w:t>Web API planning</w:t>
      </w:r>
      <w:r w:rsidR="004E3038">
        <w:rPr>
          <w:lang w:val="en-US"/>
        </w:rPr>
        <w:t xml:space="preserve"> and building</w:t>
      </w:r>
      <w:r w:rsidR="00541027">
        <w:rPr>
          <w:lang w:val="en-US"/>
        </w:rPr>
        <w:t xml:space="preserve"> went</w:t>
      </w:r>
      <w:r w:rsidR="004E3038">
        <w:rPr>
          <w:lang w:val="en-US"/>
        </w:rPr>
        <w:t xml:space="preserve"> in a rush</w:t>
      </w:r>
      <w:r w:rsidR="00A9699A">
        <w:rPr>
          <w:lang w:val="en-US"/>
        </w:rPr>
        <w:t xml:space="preserve">. </w:t>
      </w:r>
      <w:r w:rsidR="00C9580F">
        <w:rPr>
          <w:lang w:val="en-US"/>
        </w:rPr>
        <w:t xml:space="preserve">Web API was the only delay </w:t>
      </w:r>
      <w:r w:rsidR="003D1C0D">
        <w:rPr>
          <w:lang w:val="en-US"/>
        </w:rPr>
        <w:t>in finishing the project.</w:t>
      </w:r>
      <w:r w:rsidR="00541027">
        <w:rPr>
          <w:lang w:val="en-US"/>
        </w:rPr>
        <w:t xml:space="preserve"> </w:t>
      </w:r>
      <w:r w:rsidR="0030146D">
        <w:rPr>
          <w:lang w:val="en-US"/>
        </w:rPr>
        <w:t>Fortunately,</w:t>
      </w:r>
      <w:r w:rsidR="008608CA">
        <w:rPr>
          <w:lang w:val="en-US"/>
        </w:rPr>
        <w:t xml:space="preserve"> </w:t>
      </w:r>
      <w:r w:rsidR="007D133E">
        <w:rPr>
          <w:lang w:val="en-US"/>
        </w:rPr>
        <w:t>the project</w:t>
      </w:r>
      <w:r w:rsidR="00352E4C">
        <w:rPr>
          <w:lang w:val="en-US"/>
        </w:rPr>
        <w:t xml:space="preserve"> was finished on the presentation week.</w:t>
      </w:r>
      <w:r w:rsidR="007D133E">
        <w:rPr>
          <w:lang w:val="en-US"/>
        </w:rPr>
        <w:t xml:space="preserve"> </w:t>
      </w:r>
    </w:p>
    <w:p w:rsidRPr="00C83490" w:rsidR="005E7509" w:rsidP="005E7509" w:rsidRDefault="000951AC" w14:paraId="6CC14D5C" w14:textId="40738860">
      <w:pPr>
        <w:pStyle w:val="Heading1"/>
        <w:rPr>
          <w:lang w:val="en-US"/>
        </w:rPr>
      </w:pPr>
      <w:bookmarkStart w:name="_Toc2164400" w:id="12"/>
      <w:r w:rsidRPr="00EE6E53">
        <w:rPr>
          <w:lang w:val="en-US"/>
        </w:rPr>
        <w:t>THE EXPERIENCES OF THE USED TOOLS AND METHODS</w:t>
      </w:r>
      <w:bookmarkEnd w:id="12"/>
    </w:p>
    <w:p w:rsidR="00A66CAF" w:rsidP="000951AC" w:rsidRDefault="000951AC" w14:paraId="46F83D32" w14:textId="425DD477">
      <w:pPr>
        <w:rPr>
          <w:lang w:val="en-US"/>
        </w:rPr>
      </w:pPr>
      <w:r w:rsidRPr="00EE6E53">
        <w:rPr>
          <w:lang w:val="en-US"/>
        </w:rPr>
        <w:t xml:space="preserve">The hardware tools were easy to </w:t>
      </w:r>
      <w:r w:rsidRPr="00EE6E53" w:rsidR="00C469BF">
        <w:rPr>
          <w:lang w:val="en-US"/>
        </w:rPr>
        <w:t>use,</w:t>
      </w:r>
      <w:r w:rsidRPr="00EE6E53">
        <w:rPr>
          <w:lang w:val="en-US"/>
        </w:rPr>
        <w:t xml:space="preserve"> and we had no problems in building the H</w:t>
      </w:r>
      <w:r w:rsidR="00BA08DC">
        <w:rPr>
          <w:lang w:val="en-US"/>
        </w:rPr>
        <w:t>ardware</w:t>
      </w:r>
      <w:r w:rsidRPr="00EE6E53">
        <w:rPr>
          <w:lang w:val="en-US"/>
        </w:rPr>
        <w:t xml:space="preserve"> setup. </w:t>
      </w:r>
      <w:r w:rsidR="00C83490">
        <w:rPr>
          <w:lang w:val="en-US"/>
        </w:rPr>
        <w:t>The software development environment was easy to use</w:t>
      </w:r>
      <w:r w:rsidR="00077413">
        <w:rPr>
          <w:lang w:val="en-US"/>
        </w:rPr>
        <w:t xml:space="preserve">, but </w:t>
      </w:r>
      <w:r w:rsidR="00F12C88">
        <w:rPr>
          <w:lang w:val="en-US"/>
        </w:rPr>
        <w:t xml:space="preserve">all the programming would have gone way </w:t>
      </w:r>
      <w:r w:rsidR="00C02B5E">
        <w:rPr>
          <w:lang w:val="en-US"/>
        </w:rPr>
        <w:t>smoother</w:t>
      </w:r>
      <w:r w:rsidR="00F12C88">
        <w:rPr>
          <w:lang w:val="en-US"/>
        </w:rPr>
        <w:t xml:space="preserve"> if we had more experience with</w:t>
      </w:r>
      <w:r w:rsidR="002614F8">
        <w:rPr>
          <w:lang w:val="en-US"/>
        </w:rPr>
        <w:t xml:space="preserve"> using</w:t>
      </w:r>
      <w:r w:rsidR="00F12C88">
        <w:rPr>
          <w:lang w:val="en-US"/>
        </w:rPr>
        <w:t xml:space="preserve"> c</w:t>
      </w:r>
      <w:r w:rsidR="00021FC0">
        <w:rPr>
          <w:lang w:val="en-US"/>
        </w:rPr>
        <w:t>loud database</w:t>
      </w:r>
      <w:r w:rsidR="00A848FD">
        <w:rPr>
          <w:lang w:val="en-US"/>
        </w:rPr>
        <w:t xml:space="preserve"> </w:t>
      </w:r>
      <w:r w:rsidR="002614F8">
        <w:rPr>
          <w:lang w:val="en-US"/>
        </w:rPr>
        <w:t xml:space="preserve">together with Raspberry Pi </w:t>
      </w:r>
      <w:r w:rsidR="00A848FD">
        <w:rPr>
          <w:lang w:val="en-US"/>
        </w:rPr>
        <w:t xml:space="preserve">or if we had more simpler </w:t>
      </w:r>
      <w:r w:rsidR="00A66CAF">
        <w:rPr>
          <w:lang w:val="en-US"/>
        </w:rPr>
        <w:t>instructions how to use it</w:t>
      </w:r>
      <w:r w:rsidR="002614F8">
        <w:rPr>
          <w:lang w:val="en-US"/>
        </w:rPr>
        <w:t xml:space="preserve"> all together</w:t>
      </w:r>
      <w:r w:rsidR="00A66CAF">
        <w:rPr>
          <w:lang w:val="en-US"/>
        </w:rPr>
        <w:t>.</w:t>
      </w:r>
    </w:p>
    <w:p w:rsidR="00A17B0F" w:rsidP="000951AC" w:rsidRDefault="008A407C" w14:paraId="30E55194" w14:textId="66BE6556">
      <w:pPr>
        <w:rPr>
          <w:lang w:val="en-US"/>
        </w:rPr>
      </w:pPr>
      <w:r>
        <w:rPr>
          <w:lang w:val="en-US"/>
        </w:rPr>
        <w:t xml:space="preserve">There appeared issues with the documentation, </w:t>
      </w:r>
      <w:r w:rsidR="00C02B5E">
        <w:rPr>
          <w:lang w:val="en-US"/>
        </w:rPr>
        <w:t>since</w:t>
      </w:r>
      <w:r>
        <w:rPr>
          <w:lang w:val="en-US"/>
        </w:rPr>
        <w:t xml:space="preserve"> the project was </w:t>
      </w:r>
      <w:r w:rsidR="00925652">
        <w:rPr>
          <w:lang w:val="en-US"/>
        </w:rPr>
        <w:t xml:space="preserve">limited in some spectrum. </w:t>
      </w:r>
      <w:r w:rsidR="004749DD">
        <w:rPr>
          <w:lang w:val="en-US"/>
        </w:rPr>
        <w:t xml:space="preserve">Lack of time and </w:t>
      </w:r>
      <w:r w:rsidR="007562BC">
        <w:rPr>
          <w:lang w:val="en-US"/>
        </w:rPr>
        <w:t xml:space="preserve">instruction </w:t>
      </w:r>
      <w:r w:rsidR="004749DD">
        <w:rPr>
          <w:lang w:val="en-US"/>
        </w:rPr>
        <w:t xml:space="preserve">information the project was a bit rushed and </w:t>
      </w:r>
      <w:r w:rsidR="005A5B78">
        <w:rPr>
          <w:lang w:val="en-US"/>
        </w:rPr>
        <w:t>we could have spent way more time</w:t>
      </w:r>
      <w:r w:rsidR="00AD048B">
        <w:rPr>
          <w:lang w:val="en-US"/>
        </w:rPr>
        <w:t xml:space="preserve"> on it.</w:t>
      </w:r>
      <w:r w:rsidR="005A5B78">
        <w:rPr>
          <w:lang w:val="en-US"/>
        </w:rPr>
        <w:t xml:space="preserve"> </w:t>
      </w:r>
      <w:r w:rsidR="002B3CE8">
        <w:rPr>
          <w:lang w:val="en-US"/>
        </w:rPr>
        <w:t xml:space="preserve">Maybe </w:t>
      </w:r>
      <w:r w:rsidR="008F0909">
        <w:rPr>
          <w:lang w:val="en-US"/>
        </w:rPr>
        <w:t xml:space="preserve">a </w:t>
      </w:r>
      <w:r w:rsidR="00C50D72">
        <w:rPr>
          <w:lang w:val="en-US"/>
        </w:rPr>
        <w:t xml:space="preserve">6 credit </w:t>
      </w:r>
      <w:r w:rsidR="00C02B5E">
        <w:rPr>
          <w:lang w:val="en-US"/>
        </w:rPr>
        <w:t>Raspberry Pi with Databases course would be a good idea.</w:t>
      </w:r>
    </w:p>
    <w:p w:rsidR="00A17B0F" w:rsidP="000951AC" w:rsidRDefault="00C32A57" w14:paraId="2DF07966" w14:textId="4F659138">
      <w:pPr>
        <w:rPr>
          <w:lang w:val="en-US"/>
        </w:rPr>
      </w:pPr>
      <w:r>
        <w:rPr>
          <w:lang w:val="en-US"/>
        </w:rPr>
        <w:br w:type="page"/>
      </w:r>
    </w:p>
    <w:p w:rsidRPr="00EE6E53" w:rsidR="000951AC" w:rsidP="000951AC" w:rsidRDefault="000951AC" w14:paraId="3B74465A" w14:textId="77777777">
      <w:pPr>
        <w:pStyle w:val="Heading1"/>
        <w:rPr>
          <w:lang w:val="en-US"/>
        </w:rPr>
      </w:pPr>
      <w:bookmarkStart w:name="_Toc2164401" w:id="13"/>
      <w:r w:rsidRPr="000951AC">
        <w:t>PERSONAL</w:t>
      </w:r>
      <w:r w:rsidRPr="00EE6E53">
        <w:rPr>
          <w:lang w:val="en-US"/>
        </w:rPr>
        <w:t xml:space="preserve"> EXPERIENCES AND LEARNING</w:t>
      </w:r>
      <w:bookmarkEnd w:id="13"/>
    </w:p>
    <w:p w:rsidRPr="00EE6E53" w:rsidR="000951AC" w:rsidP="000951AC" w:rsidRDefault="000951AC" w14:paraId="76BBABBB" w14:textId="584A4C79">
      <w:pPr>
        <w:pStyle w:val="Heading2"/>
        <w:rPr>
          <w:lang w:val="en-US"/>
        </w:rPr>
      </w:pPr>
      <w:bookmarkStart w:name="_Toc2164402" w:id="14"/>
      <w:r w:rsidRPr="00EE6E53">
        <w:rPr>
          <w:lang w:val="en-US"/>
        </w:rPr>
        <w:t xml:space="preserve">Agent </w:t>
      </w:r>
      <w:proofErr w:type="spellStart"/>
      <w:r w:rsidR="008F364E">
        <w:rPr>
          <w:lang w:val="en-US"/>
        </w:rPr>
        <w:t>Kaisa</w:t>
      </w:r>
      <w:r w:rsidRPr="00EE6E53">
        <w:rPr>
          <w:lang w:val="en-US"/>
        </w:rPr>
        <w:t>'s</w:t>
      </w:r>
      <w:proofErr w:type="spellEnd"/>
      <w:r w:rsidRPr="00EE6E53">
        <w:rPr>
          <w:lang w:val="en-US"/>
        </w:rPr>
        <w:t xml:space="preserve"> </w:t>
      </w:r>
      <w:r w:rsidRPr="000951AC">
        <w:t>experiences</w:t>
      </w:r>
      <w:bookmarkEnd w:id="14"/>
    </w:p>
    <w:p w:rsidRPr="00915386" w:rsidR="000951AC" w:rsidP="000951AC" w:rsidRDefault="12270B4F" w14:paraId="18B81840" w14:textId="31D95833">
      <w:pPr>
        <w:rPr>
          <w:lang w:val="en-US"/>
        </w:rPr>
      </w:pPr>
      <w:r w:rsidRPr="12270B4F">
        <w:rPr>
          <w:lang w:val="en-US"/>
        </w:rPr>
        <w:t xml:space="preserve">The project was </w:t>
      </w:r>
      <w:r w:rsidRPr="6D337A59" w:rsidR="6D337A59">
        <w:rPr>
          <w:lang w:val="en-US"/>
        </w:rPr>
        <w:t xml:space="preserve">quite </w:t>
      </w:r>
      <w:r w:rsidRPr="64D259CF" w:rsidR="64D259CF">
        <w:rPr>
          <w:lang w:val="en-US"/>
        </w:rPr>
        <w:t xml:space="preserve">simple </w:t>
      </w:r>
      <w:r w:rsidRPr="5C510015" w:rsidR="5C510015">
        <w:rPr>
          <w:lang w:val="en-US"/>
        </w:rPr>
        <w:t xml:space="preserve">but had enough new </w:t>
      </w:r>
      <w:r w:rsidRPr="7C831D91" w:rsidR="7C831D91">
        <w:rPr>
          <w:lang w:val="en-US"/>
        </w:rPr>
        <w:t xml:space="preserve">things to </w:t>
      </w:r>
      <w:r w:rsidRPr="6AE6F7C4" w:rsidR="6AE6F7C4">
        <w:rPr>
          <w:lang w:val="en-US"/>
        </w:rPr>
        <w:t xml:space="preserve">learn </w:t>
      </w:r>
      <w:r w:rsidRPr="3D2889B9" w:rsidR="3D2889B9">
        <w:rPr>
          <w:lang w:val="en-US"/>
        </w:rPr>
        <w:t xml:space="preserve">to make it a decent exercise. </w:t>
      </w:r>
      <w:r w:rsidRPr="2B3F7BB6" w:rsidR="2B3F7BB6">
        <w:rPr>
          <w:lang w:val="en-US"/>
        </w:rPr>
        <w:t xml:space="preserve">I enjoyed </w:t>
      </w:r>
      <w:r w:rsidRPr="7C0B8867" w:rsidR="7C0B8867">
        <w:rPr>
          <w:lang w:val="en-US"/>
        </w:rPr>
        <w:t xml:space="preserve">working </w:t>
      </w:r>
      <w:r w:rsidRPr="0EA27346" w:rsidR="0EA27346">
        <w:rPr>
          <w:lang w:val="en-US"/>
        </w:rPr>
        <w:t xml:space="preserve">with the Raspberry Pi and </w:t>
      </w:r>
      <w:r w:rsidRPr="00E9AAB8" w:rsidR="00E9AAB8">
        <w:rPr>
          <w:lang w:val="en-US"/>
        </w:rPr>
        <w:t>Python code</w:t>
      </w:r>
      <w:r w:rsidRPr="3D83CB97" w:rsidR="3D83CB97">
        <w:rPr>
          <w:lang w:val="en-US"/>
        </w:rPr>
        <w:t>.</w:t>
      </w:r>
      <w:r w:rsidRPr="77AA34B2" w:rsidR="77AA34B2">
        <w:rPr>
          <w:lang w:val="en-US"/>
        </w:rPr>
        <w:t xml:space="preserve"> </w:t>
      </w:r>
      <w:r w:rsidRPr="7910D722" w:rsidR="7910D722">
        <w:rPr>
          <w:lang w:val="en-US"/>
        </w:rPr>
        <w:t xml:space="preserve">Python wasn’t very familiar to me </w:t>
      </w:r>
      <w:r w:rsidRPr="5F2260CC" w:rsidR="5F2260CC">
        <w:rPr>
          <w:lang w:val="en-US"/>
        </w:rPr>
        <w:t>before this project</w:t>
      </w:r>
      <w:r w:rsidRPr="6763DD6A" w:rsidR="6763DD6A">
        <w:rPr>
          <w:lang w:val="en-US"/>
        </w:rPr>
        <w:t>,</w:t>
      </w:r>
      <w:r w:rsidRPr="5F2260CC" w:rsidR="5F2260CC">
        <w:rPr>
          <w:lang w:val="en-US"/>
        </w:rPr>
        <w:t xml:space="preserve"> so I learned </w:t>
      </w:r>
      <w:r w:rsidRPr="15C45B7B" w:rsidR="15C45B7B">
        <w:rPr>
          <w:lang w:val="en-US"/>
        </w:rPr>
        <w:t xml:space="preserve">a lot </w:t>
      </w:r>
      <w:r w:rsidRPr="2E2EADC4" w:rsidR="2E2EADC4">
        <w:rPr>
          <w:lang w:val="en-US"/>
        </w:rPr>
        <w:t xml:space="preserve">about it. </w:t>
      </w:r>
      <w:r w:rsidRPr="7B2BEBCF" w:rsidR="7B2BEBCF">
        <w:rPr>
          <w:lang w:val="en-US"/>
        </w:rPr>
        <w:t xml:space="preserve">I also learned </w:t>
      </w:r>
      <w:r w:rsidRPr="31A28BA4" w:rsidR="31A28BA4">
        <w:rPr>
          <w:lang w:val="en-US"/>
        </w:rPr>
        <w:t xml:space="preserve">how to use Python to </w:t>
      </w:r>
      <w:r w:rsidRPr="752AA769" w:rsidR="752AA769">
        <w:rPr>
          <w:lang w:val="en-US"/>
        </w:rPr>
        <w:t>update MySQL databases.</w:t>
      </w:r>
    </w:p>
    <w:p w:rsidRPr="00EE6E53" w:rsidR="000951AC" w:rsidP="000951AC" w:rsidRDefault="000951AC" w14:paraId="698717B4" w14:textId="51A04D05">
      <w:pPr>
        <w:pStyle w:val="Heading2"/>
        <w:rPr>
          <w:lang w:val="en-US"/>
        </w:rPr>
      </w:pPr>
      <w:bookmarkStart w:name="_Toc2164403" w:id="15"/>
      <w:r w:rsidRPr="00EE6E53">
        <w:rPr>
          <w:lang w:val="en-US"/>
        </w:rPr>
        <w:t xml:space="preserve">Agent </w:t>
      </w:r>
      <w:proofErr w:type="spellStart"/>
      <w:r w:rsidRPr="00EE6E53">
        <w:rPr>
          <w:lang w:val="en-US"/>
        </w:rPr>
        <w:t>K</w:t>
      </w:r>
      <w:r w:rsidR="008F364E">
        <w:rPr>
          <w:lang w:val="en-US"/>
        </w:rPr>
        <w:t>alle</w:t>
      </w:r>
      <w:r w:rsidRPr="00EE6E53">
        <w:rPr>
          <w:lang w:val="en-US"/>
        </w:rPr>
        <w:t>'s</w:t>
      </w:r>
      <w:proofErr w:type="spellEnd"/>
      <w:r w:rsidRPr="00EE6E53">
        <w:rPr>
          <w:lang w:val="en-US"/>
        </w:rPr>
        <w:t xml:space="preserve"> </w:t>
      </w:r>
      <w:r w:rsidRPr="000951AC">
        <w:t>experiences</w:t>
      </w:r>
      <w:bookmarkEnd w:id="15"/>
    </w:p>
    <w:p w:rsidRPr="00EE6E53" w:rsidR="000951AC" w:rsidP="08D18E3F" w:rsidRDefault="000951AC" w14:paraId="7EA54707" w14:textId="68BBD1A9">
      <w:pPr>
        <w:rPr>
          <w:lang w:val="en-US"/>
        </w:rPr>
      </w:pPr>
      <w:r w:rsidRPr="08D18E3F" w:rsidR="08D18E3F">
        <w:rPr>
          <w:lang w:val="en-US"/>
        </w:rPr>
        <w:t>Working with external databases with Android was new thing and proved to be more difficult than expected. Raspberry and python coding did not provide anything new. Creating a database was good reminder on how it is done.</w:t>
      </w:r>
    </w:p>
    <w:p w:rsidR="000951AC" w:rsidP="000951AC" w:rsidRDefault="000951AC" w14:paraId="25A2D44D" w14:textId="7C9F3C82">
      <w:pPr>
        <w:pStyle w:val="Heading2"/>
        <w:rPr>
          <w:lang w:val="en-US"/>
        </w:rPr>
      </w:pPr>
      <w:bookmarkStart w:name="_Toc2164404" w:id="16"/>
      <w:r w:rsidRPr="000951AC">
        <w:t>Agent</w:t>
      </w:r>
      <w:r w:rsidRPr="00EE6E53">
        <w:rPr>
          <w:lang w:val="en-US"/>
        </w:rPr>
        <w:t xml:space="preserve"> L</w:t>
      </w:r>
      <w:r w:rsidR="008F364E">
        <w:rPr>
          <w:lang w:val="en-US"/>
        </w:rPr>
        <w:t>otta</w:t>
      </w:r>
      <w:r w:rsidRPr="00EE6E53">
        <w:rPr>
          <w:lang w:val="en-US"/>
        </w:rPr>
        <w:t>'s experiences</w:t>
      </w:r>
      <w:bookmarkEnd w:id="16"/>
    </w:p>
    <w:p w:rsidRPr="00292BF4" w:rsidR="00292BF4" w:rsidP="3368DB40" w:rsidRDefault="00292BF4" w14:paraId="5AB78A64" w14:noSpellErr="1" w14:textId="6F7D3C96">
      <w:pPr>
        <w:rPr>
          <w:lang w:val="en-US"/>
        </w:rPr>
      </w:pPr>
      <w:r w:rsidRPr="3368DB40" w:rsidR="3368DB40">
        <w:rPr>
          <w:lang w:val="en-US"/>
        </w:rPr>
        <w:t xml:space="preserve">At start I didn’t know anything about Python, now it’s more familiar and comfortable to use. Also, Raspberry Pi was new to me, and I found it very interesting. Project idea was simple but had a </w:t>
      </w:r>
      <w:proofErr w:type="gramStart"/>
      <w:r w:rsidRPr="3368DB40" w:rsidR="3368DB40">
        <w:rPr>
          <w:lang w:val="en-US"/>
        </w:rPr>
        <w:t>lot</w:t>
      </w:r>
      <w:proofErr w:type="gramEnd"/>
      <w:r w:rsidRPr="3368DB40" w:rsidR="3368DB40">
        <w:rPr>
          <w:lang w:val="en-US"/>
        </w:rPr>
        <w:t xml:space="preserve"> new things to learn for me. </w:t>
      </w:r>
    </w:p>
    <w:p w:rsidR="00F858B7" w:rsidP="00F858B7" w:rsidRDefault="00F858B7" w14:paraId="425289FD" w14:textId="768E596D">
      <w:pPr>
        <w:pStyle w:val="Heading2"/>
        <w:rPr>
          <w:lang w:val="en-US"/>
        </w:rPr>
      </w:pPr>
      <w:bookmarkStart w:name="_Toc2164405" w:id="17"/>
      <w:r>
        <w:rPr>
          <w:lang w:val="en-US"/>
        </w:rPr>
        <w:t xml:space="preserve">Agent </w:t>
      </w:r>
      <w:proofErr w:type="spellStart"/>
      <w:r>
        <w:rPr>
          <w:lang w:val="en-US"/>
        </w:rPr>
        <w:t>Niina’s</w:t>
      </w:r>
      <w:proofErr w:type="spellEnd"/>
      <w:r>
        <w:rPr>
          <w:lang w:val="en-US"/>
        </w:rPr>
        <w:t xml:space="preserve"> experiences</w:t>
      </w:r>
      <w:bookmarkEnd w:id="17"/>
    </w:p>
    <w:p w:rsidR="00D85504" w:rsidP="00D85504" w:rsidRDefault="009941BA" w14:paraId="2F07E30A" w14:textId="7229427F">
      <w:pPr>
        <w:rPr>
          <w:lang w:val="en-US"/>
        </w:rPr>
      </w:pPr>
      <w:r>
        <w:rPr>
          <w:lang w:val="en-US"/>
        </w:rPr>
        <w:t xml:space="preserve">This was experimental </w:t>
      </w:r>
      <w:r w:rsidR="00A006C1">
        <w:rPr>
          <w:lang w:val="en-US"/>
        </w:rPr>
        <w:t xml:space="preserve">project. </w:t>
      </w:r>
      <w:r w:rsidR="00CC53A5">
        <w:rPr>
          <w:lang w:val="en-US"/>
        </w:rPr>
        <w:t xml:space="preserve">I liked to </w:t>
      </w:r>
      <w:r w:rsidR="00E86486">
        <w:rPr>
          <w:lang w:val="en-US"/>
        </w:rPr>
        <w:t>build the hardware system and work with python coding.</w:t>
      </w:r>
      <w:r w:rsidR="00640010">
        <w:rPr>
          <w:lang w:val="en-US"/>
        </w:rPr>
        <w:t xml:space="preserve"> I believe after this project I can </w:t>
      </w:r>
      <w:r w:rsidR="007905C8">
        <w:rPr>
          <w:lang w:val="en-US"/>
        </w:rPr>
        <w:t>confidentially</w:t>
      </w:r>
      <w:r w:rsidR="00640010">
        <w:rPr>
          <w:lang w:val="en-US"/>
        </w:rPr>
        <w:t xml:space="preserve"> </w:t>
      </w:r>
      <w:r w:rsidR="009B75F7">
        <w:rPr>
          <w:lang w:val="en-US"/>
        </w:rPr>
        <w:t>work with Raspberry Pi</w:t>
      </w:r>
      <w:r w:rsidR="00E2021E">
        <w:rPr>
          <w:lang w:val="en-US"/>
        </w:rPr>
        <w:t xml:space="preserve"> together with </w:t>
      </w:r>
      <w:proofErr w:type="spellStart"/>
      <w:r w:rsidR="00E2021E">
        <w:rPr>
          <w:lang w:val="en-US"/>
        </w:rPr>
        <w:t>Thonny</w:t>
      </w:r>
      <w:proofErr w:type="spellEnd"/>
      <w:r w:rsidR="00E2021E">
        <w:rPr>
          <w:lang w:val="en-US"/>
        </w:rPr>
        <w:t xml:space="preserve">. </w:t>
      </w:r>
      <w:r w:rsidR="006D1DB6">
        <w:rPr>
          <w:lang w:val="en-US"/>
        </w:rPr>
        <w:t xml:space="preserve">Having programmed a bit before, there was </w:t>
      </w:r>
      <w:r w:rsidR="00A6267F">
        <w:rPr>
          <w:lang w:val="en-US"/>
        </w:rPr>
        <w:t>a new information to learn about the programming</w:t>
      </w:r>
      <w:r w:rsidR="004D4CF0">
        <w:rPr>
          <w:lang w:val="en-US"/>
        </w:rPr>
        <w:t xml:space="preserve">. I found this </w:t>
      </w:r>
      <w:r w:rsidR="00EF1AA3">
        <w:rPr>
          <w:lang w:val="en-US"/>
        </w:rPr>
        <w:t>project</w:t>
      </w:r>
      <w:r w:rsidR="004D4CF0">
        <w:rPr>
          <w:lang w:val="en-US"/>
        </w:rPr>
        <w:t xml:space="preserve"> </w:t>
      </w:r>
      <w:r w:rsidR="001D2D90">
        <w:rPr>
          <w:lang w:val="en-US"/>
        </w:rPr>
        <w:t xml:space="preserve">as a decent </w:t>
      </w:r>
      <w:r w:rsidR="00EF1AA3">
        <w:rPr>
          <w:lang w:val="en-US"/>
        </w:rPr>
        <w:t>exercise.</w:t>
      </w:r>
    </w:p>
    <w:p w:rsidRPr="00D85504" w:rsidR="00400FB8" w:rsidP="00D85504" w:rsidRDefault="00647A23" w14:paraId="1B443C20" w14:textId="26D07E6B">
      <w:pPr>
        <w:rPr>
          <w:lang w:val="en-US"/>
        </w:rPr>
      </w:pPr>
      <w:r>
        <w:rPr>
          <w:lang w:val="en-US"/>
        </w:rPr>
        <w:br w:type="page"/>
      </w:r>
    </w:p>
    <w:p w:rsidRPr="00EE6E53" w:rsidR="000951AC" w:rsidP="000951AC" w:rsidRDefault="000951AC" w14:paraId="7DD4CDBC" w14:textId="77777777">
      <w:pPr>
        <w:pStyle w:val="Heading1"/>
        <w:rPr>
          <w:lang w:val="en-US"/>
        </w:rPr>
      </w:pPr>
      <w:bookmarkStart w:name="_Toc2164406" w:id="18"/>
      <w:r w:rsidRPr="00EE6E53">
        <w:rPr>
          <w:lang w:val="en-US"/>
        </w:rPr>
        <w:t xml:space="preserve">SELF-EVALUATION </w:t>
      </w:r>
      <w:r w:rsidRPr="000951AC">
        <w:rPr>
          <w:lang w:val="en-US"/>
        </w:rPr>
        <w:t>OF</w:t>
      </w:r>
      <w:r w:rsidRPr="00EE6E53">
        <w:rPr>
          <w:lang w:val="en-US"/>
        </w:rPr>
        <w:t xml:space="preserve"> THE STUDY MODULE</w:t>
      </w:r>
      <w:bookmarkEnd w:id="18"/>
    </w:p>
    <w:p w:rsidR="000951AC" w:rsidP="6A6B5C01" w:rsidRDefault="000951AC" w14:paraId="70D9E7EF" w14:textId="6C938937">
      <w:pPr>
        <w:pStyle w:val="Heading2"/>
        <w:rPr>
          <w:lang w:val="en-US"/>
        </w:rPr>
      </w:pPr>
      <w:bookmarkStart w:name="_Toc2164407" w:id="19"/>
      <w:r w:rsidRPr="00EE6E53">
        <w:rPr>
          <w:lang w:val="en-US"/>
        </w:rPr>
        <w:t xml:space="preserve">Agent </w:t>
      </w:r>
      <w:proofErr w:type="spellStart"/>
      <w:r w:rsidRPr="6A6B5C01" w:rsidR="6A6B5C01">
        <w:rPr>
          <w:lang w:val="en-US"/>
        </w:rPr>
        <w:t>Kaisa's</w:t>
      </w:r>
      <w:proofErr w:type="spellEnd"/>
      <w:r w:rsidRPr="00EE6E53">
        <w:rPr>
          <w:lang w:val="en-US"/>
        </w:rPr>
        <w:t xml:space="preserve"> </w:t>
      </w:r>
      <w:r>
        <w:rPr>
          <w:lang w:val="en-US"/>
        </w:rPr>
        <w:t>self-evaluation</w:t>
      </w:r>
      <w:bookmarkEnd w:id="19"/>
    </w:p>
    <w:p w:rsidRPr="009B4445" w:rsidR="00904356" w:rsidP="7FE6093A" w:rsidRDefault="541541B8" w14:paraId="01A28C94" w14:textId="1858C8BF">
      <w:pPr>
        <w:rPr>
          <w:lang w:val="en-US"/>
        </w:rPr>
      </w:pPr>
      <w:r w:rsidRPr="7FE6093A" w:rsidR="7FE6093A">
        <w:rPr>
          <w:lang w:val="en-US"/>
        </w:rPr>
        <w:t xml:space="preserve">I think we succeeded </w:t>
      </w:r>
      <w:proofErr w:type="gramStart"/>
      <w:r w:rsidRPr="7FE6093A" w:rsidR="7FE6093A">
        <w:rPr>
          <w:lang w:val="en-US"/>
        </w:rPr>
        <w:t>pretty well</w:t>
      </w:r>
      <w:proofErr w:type="gramEnd"/>
      <w:r w:rsidRPr="7FE6093A" w:rsidR="7FE6093A">
        <w:rPr>
          <w:lang w:val="en-US"/>
        </w:rPr>
        <w:t xml:space="preserve"> in this project. It could have been better if we had more time, since some of the code had to be rushed. </w:t>
      </w:r>
      <w:r w:rsidRPr="7FE6093A" w:rsidR="7FE6093A">
        <w:rPr>
          <w:lang w:val="en-US"/>
        </w:rPr>
        <w:t>The project was still completed in time, and I did learn about Python, so I’m pleased about the outcome.</w:t>
      </w:r>
    </w:p>
    <w:p w:rsidR="6A6B5C01" w:rsidP="6A6B5C01" w:rsidRDefault="6A6B5C01" w14:paraId="04642758" w14:textId="3E46FCB1">
      <w:pPr>
        <w:pStyle w:val="Heading2"/>
        <w:rPr>
          <w:lang w:val="en-US"/>
        </w:rPr>
      </w:pPr>
      <w:bookmarkStart w:name="_Toc2164408" w:id="20"/>
      <w:r w:rsidRPr="08D18E3F" w:rsidR="08D18E3F">
        <w:rPr>
          <w:lang w:val="en-US"/>
        </w:rPr>
        <w:t xml:space="preserve">Agent </w:t>
      </w:r>
      <w:r w:rsidRPr="08D18E3F" w:rsidR="08D18E3F">
        <w:rPr>
          <w:lang w:val="en-US"/>
        </w:rPr>
        <w:t>Kalle</w:t>
      </w:r>
      <w:r w:rsidRPr="08D18E3F" w:rsidR="08D18E3F">
        <w:rPr>
          <w:lang w:val="en-US"/>
        </w:rPr>
        <w:t>'s</w:t>
      </w:r>
      <w:r w:rsidRPr="08D18E3F" w:rsidR="08D18E3F">
        <w:rPr>
          <w:lang w:val="en-US"/>
        </w:rPr>
        <w:t xml:space="preserve"> self-evaluation</w:t>
      </w:r>
      <w:bookmarkEnd w:id="20"/>
    </w:p>
    <w:p w:rsidR="08D18E3F" w:rsidP="08D18E3F" w:rsidRDefault="08D18E3F" w14:noSpellErr="1" w14:paraId="66D32D84" w14:textId="03649CD9">
      <w:pPr>
        <w:pStyle w:val="Normal"/>
        <w:bidi w:val="0"/>
        <w:spacing w:before="0" w:beforeAutospacing="off" w:after="240" w:afterAutospacing="off" w:line="360" w:lineRule="auto"/>
        <w:ind w:left="0" w:right="0"/>
        <w:jc w:val="left"/>
      </w:pPr>
      <w:r w:rsidRPr="08D18E3F" w:rsidR="08D18E3F">
        <w:rPr>
          <w:lang w:val="en-US"/>
        </w:rPr>
        <w:t>I learned a lot about handling an external database in Android and web sites. With more time, I could have succeeded on getting right data out from database. I am going to look more and dig deeper on this problem later. Working with raspberry did’ t provide a lot of challenge since most of the thing I did, I was familiar with.</w:t>
      </w:r>
    </w:p>
    <w:p w:rsidR="00F96955" w:rsidP="00F96955" w:rsidRDefault="6A6B5C01" w14:paraId="56BB7875" w14:textId="17D1D446">
      <w:pPr>
        <w:pStyle w:val="Heading2"/>
        <w:rPr>
          <w:lang w:val="en-US"/>
        </w:rPr>
      </w:pPr>
      <w:bookmarkStart w:name="_Toc2164409" w:id="21"/>
      <w:r w:rsidRPr="6A6B5C01">
        <w:rPr>
          <w:lang w:val="en-US"/>
        </w:rPr>
        <w:t xml:space="preserve">Agent </w:t>
      </w:r>
      <w:r w:rsidRPr="6A6B5C01" w:rsidR="006B2B14">
        <w:rPr>
          <w:lang w:val="en-US"/>
        </w:rPr>
        <w:t>Lotta</w:t>
      </w:r>
      <w:r w:rsidRPr="6A6B5C01">
        <w:rPr>
          <w:lang w:val="en-US"/>
        </w:rPr>
        <w:t>'s self-evaluation</w:t>
      </w:r>
      <w:bookmarkEnd w:id="21"/>
    </w:p>
    <w:p w:rsidRPr="009B4445" w:rsidR="00904356" w:rsidP="6A9A812B" w:rsidRDefault="009B4445" w14:paraId="60C2351A" w14:textId="2459A4CE">
      <w:pPr>
        <w:rPr>
          <w:lang w:val="en-US"/>
        </w:rPr>
      </w:pPr>
      <w:r w:rsidRPr="6A9A812B" w:rsidR="6A9A812B">
        <w:rPr>
          <w:lang w:val="en-US"/>
        </w:rPr>
        <w:t xml:space="preserve">I think we learned a lot about coding and working with Raspberry Pi, and at those parts we succeeded. Code was rushed, but in given time I think we did well.   </w:t>
      </w:r>
    </w:p>
    <w:p w:rsidRPr="005A5E3A" w:rsidR="005A5E3A" w:rsidP="00904356" w:rsidRDefault="00904356" w14:paraId="3D8F7778" w14:textId="45B68E62">
      <w:pPr>
        <w:pStyle w:val="Heading2"/>
        <w:rPr>
          <w:lang w:val="en-US"/>
        </w:rPr>
      </w:pPr>
      <w:bookmarkStart w:name="_Toc2164410" w:id="22"/>
      <w:r>
        <w:rPr>
          <w:lang w:val="en-US"/>
        </w:rPr>
        <w:t xml:space="preserve">Agent </w:t>
      </w:r>
      <w:proofErr w:type="spellStart"/>
      <w:r>
        <w:rPr>
          <w:lang w:val="en-US"/>
        </w:rPr>
        <w:t>Niina’s</w:t>
      </w:r>
      <w:proofErr w:type="spellEnd"/>
      <w:r>
        <w:rPr>
          <w:lang w:val="en-US"/>
        </w:rPr>
        <w:t xml:space="preserve"> self-evaluation</w:t>
      </w:r>
      <w:bookmarkEnd w:id="22"/>
    </w:p>
    <w:p w:rsidRPr="00EE6E53" w:rsidR="000951AC" w:rsidP="000951AC" w:rsidRDefault="00A94043" w14:paraId="3E538A12" w14:textId="17BFDA41">
      <w:pPr>
        <w:pStyle w:val="BodyText"/>
        <w:rPr>
          <w:lang w:val="en-US"/>
        </w:rPr>
      </w:pPr>
      <w:r>
        <w:rPr>
          <w:lang w:val="en-US"/>
        </w:rPr>
        <w:t xml:space="preserve">If evaluated based on the </w:t>
      </w:r>
      <w:proofErr w:type="gramStart"/>
      <w:r>
        <w:rPr>
          <w:lang w:val="en-US"/>
        </w:rPr>
        <w:t>final outcome</w:t>
      </w:r>
      <w:proofErr w:type="gramEnd"/>
      <w:r>
        <w:rPr>
          <w:lang w:val="en-US"/>
        </w:rPr>
        <w:t>,</w:t>
      </w:r>
      <w:r w:rsidR="00DC03CB">
        <w:rPr>
          <w:lang w:val="en-US"/>
        </w:rPr>
        <w:t xml:space="preserve"> we </w:t>
      </w:r>
      <w:r w:rsidR="00265FE3">
        <w:rPr>
          <w:lang w:val="en-US"/>
        </w:rPr>
        <w:t xml:space="preserve">succeeded alright. The project was </w:t>
      </w:r>
      <w:r w:rsidR="004F18AB">
        <w:rPr>
          <w:lang w:val="en-US"/>
        </w:rPr>
        <w:t xml:space="preserve">completed in the allocated time with </w:t>
      </w:r>
      <w:r w:rsidR="0024462F">
        <w:rPr>
          <w:lang w:val="en-US"/>
        </w:rPr>
        <w:t>Raspberry Pi code</w:t>
      </w:r>
      <w:r w:rsidR="007C2213">
        <w:rPr>
          <w:lang w:val="en-US"/>
        </w:rPr>
        <w:t>, but the Application code was rushed on the last weeks of the project</w:t>
      </w:r>
      <w:r w:rsidR="000868F0">
        <w:rPr>
          <w:lang w:val="en-US"/>
        </w:rPr>
        <w:t>.</w:t>
      </w:r>
      <w:r w:rsidR="007C2213">
        <w:rPr>
          <w:lang w:val="en-US"/>
        </w:rPr>
        <w:t xml:space="preserve"> </w:t>
      </w:r>
      <w:r w:rsidR="000868F0">
        <w:rPr>
          <w:lang w:val="en-US"/>
        </w:rPr>
        <w:t>As well the work repost were of good quality</w:t>
      </w:r>
      <w:r w:rsidR="00036A57">
        <w:rPr>
          <w:lang w:val="en-US"/>
        </w:rPr>
        <w:t>. I learned some coding with Raspberry Pi, which I’m quite happy about.</w:t>
      </w:r>
    </w:p>
    <w:p w:rsidR="000951AC" w:rsidP="00BA2E0B" w:rsidRDefault="000951AC" w14:paraId="25E4A28B" w14:textId="77777777">
      <w:pPr>
        <w:pStyle w:val="Title"/>
        <w:rPr>
          <w:lang w:val="en-US"/>
        </w:rPr>
      </w:pPr>
      <w:r w:rsidRPr="00EE6E53">
        <w:rPr>
          <w:lang w:val="en-US"/>
        </w:rPr>
        <w:t>REFERENCES</w:t>
      </w:r>
    </w:p>
    <w:p w:rsidR="5EBAAC58" w:rsidP="6A6B5C01" w:rsidRDefault="6A6B5C01" w14:paraId="02278175" w14:textId="424CDF11">
      <w:pPr>
        <w:pStyle w:val="Bibliography"/>
        <w:rPr>
          <w:noProof/>
        </w:rPr>
      </w:pPr>
      <w:r w:rsidRPr="6A6B5C01">
        <w:rPr>
          <w:noProof/>
        </w:rPr>
        <w:t xml:space="preserve">Laiteläheinen ohjelmointi tehtäväannon kriteerit. 2018. </w:t>
      </w:r>
    </w:p>
    <w:p w:rsidR="1C2913AF" w:rsidP="6A6B5C01" w:rsidRDefault="20B38B80" w14:paraId="69D3E4D6" w14:textId="053A3A8A">
      <w:pPr>
        <w:pStyle w:val="Bibliography"/>
      </w:pPr>
      <w:r w:rsidRPr="20B38B80">
        <w:rPr>
          <w:rFonts w:eastAsia="Arial" w:cs="Arial"/>
          <w:noProof/>
          <w:sz w:val="29"/>
          <w:szCs w:val="29"/>
        </w:rPr>
        <w:t>git.code.sf.net/p/llo/code llo-code</w:t>
      </w:r>
    </w:p>
    <w:p w:rsidRPr="000951AC" w:rsidR="000951AC" w:rsidP="000951AC" w:rsidRDefault="000951AC" w14:paraId="5B08B94F" w14:textId="369ABBB0">
      <w:pPr>
        <w:pStyle w:val="Bibliography"/>
      </w:pPr>
    </w:p>
    <w:sectPr w:rsidRPr="000951AC" w:rsidR="000951AC" w:rsidSect="00A03ABA">
      <w:headerReference w:type="default" r:id="rId17"/>
      <w:footerReference w:type="default" r:id="rId18"/>
      <w:pgSz w:w="11906" w:h="16838" w:orient="portrait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58E" w:rsidP="007D1B3E" w:rsidRDefault="0030058E" w14:paraId="1DE79D1F" w14:textId="77777777">
      <w:r>
        <w:separator/>
      </w:r>
    </w:p>
  </w:endnote>
  <w:endnote w:type="continuationSeparator" w:id="0">
    <w:p w:rsidR="0030058E" w:rsidP="007D1B3E" w:rsidRDefault="0030058E" w14:paraId="2165F488" w14:textId="77777777">
      <w:r>
        <w:continuationSeparator/>
      </w:r>
    </w:p>
  </w:endnote>
  <w:endnote w:type="continuationNotice" w:id="1">
    <w:p w:rsidR="0030058E" w:rsidRDefault="0030058E" w14:paraId="6B63D05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498" w:rsidP="00E77498" w:rsidRDefault="00E77498" w14:paraId="482A35B8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4766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58E" w:rsidP="007D1B3E" w:rsidRDefault="0030058E" w14:paraId="57FE2E40" w14:textId="77777777">
      <w:r>
        <w:separator/>
      </w:r>
    </w:p>
  </w:footnote>
  <w:footnote w:type="continuationSeparator" w:id="0">
    <w:p w:rsidR="0030058E" w:rsidP="007D1B3E" w:rsidRDefault="0030058E" w14:paraId="59D2B484" w14:textId="77777777">
      <w:r>
        <w:continuationSeparator/>
      </w:r>
    </w:p>
  </w:footnote>
  <w:footnote w:type="continuationNotice" w:id="1">
    <w:p w:rsidR="0030058E" w:rsidRDefault="0030058E" w14:paraId="2F0E309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6" w:type="dxa"/>
      <w:tblInd w:w="-113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:rsidTr="000951AC" w14:paraId="5FF3BCEE" w14:textId="77777777">
      <w:trPr>
        <w:cantSplit/>
      </w:trPr>
      <w:tc>
        <w:tcPr>
          <w:tcW w:w="4577" w:type="dxa"/>
          <w:tcBorders>
            <w:right w:val="nil"/>
          </w:tcBorders>
        </w:tcPr>
        <w:p w:rsidRPr="000951AC" w:rsidR="000951AC" w:rsidP="000951AC" w:rsidRDefault="000951AC" w14:paraId="1CC345CF" w14:textId="77777777">
          <w:pPr>
            <w:pStyle w:val="Header"/>
            <w:tabs>
              <w:tab w:val="right" w:pos="3114"/>
            </w:tabs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Softaajat Oy</w:t>
          </w:r>
          <w:r w:rsidRPr="000951AC">
            <w:rPr>
              <w:rFonts w:cs="Arial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:rsidRPr="000951AC" w:rsidR="000951AC" w:rsidP="000951AC" w:rsidRDefault="000951AC" w14:paraId="0A59D31F" w14:textId="77777777">
          <w:pPr>
            <w:pStyle w:val="Header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:rsidRPr="000951AC" w:rsidR="000951AC" w:rsidP="000951AC" w:rsidRDefault="000951AC" w14:paraId="3304F33A" w14:textId="77777777">
          <w:pPr>
            <w:pStyle w:val="Header"/>
            <w:spacing w:after="0" w:line="240" w:lineRule="auto"/>
            <w:jc w:val="right"/>
            <w:rPr>
              <w:rStyle w:val="PageNumber"/>
              <w:rFonts w:cs="Arial"/>
            </w:rPr>
          </w:pP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PAGE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="00947661">
            <w:rPr>
              <w:rStyle w:val="PageNumber"/>
              <w:rFonts w:cs="Arial"/>
              <w:noProof/>
            </w:rPr>
            <w:t>3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 xml:space="preserve"> (</w:t>
          </w: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NUMPAGES  \* MERGEFORMAT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Pr="00947661" w:rsidR="00947661">
            <w:rPr>
              <w:rStyle w:val="PageNumber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>)</w:t>
          </w:r>
        </w:p>
      </w:tc>
    </w:tr>
    <w:tr w:rsidRPr="006616B3" w:rsidR="000951AC" w:rsidTr="000951AC" w14:paraId="0AE40892" w14:textId="77777777">
      <w:trPr>
        <w:cantSplit/>
        <w:trHeight w:val="584"/>
      </w:trPr>
      <w:tc>
        <w:tcPr>
          <w:tcW w:w="4577" w:type="dxa"/>
        </w:tcPr>
        <w:p w:rsidRPr="00680EF8" w:rsidR="000951AC" w:rsidP="000951AC" w:rsidRDefault="000951AC" w14:paraId="24A3CD88" w14:textId="77777777">
          <w:pPr>
            <w:pStyle w:val="HeaderText"/>
            <w:spacing w:line="240" w:lineRule="auto"/>
            <w:rPr>
              <w:rFonts w:cs="Arial"/>
              <w:lang w:val="fi-FI"/>
            </w:rPr>
          </w:pPr>
          <w:r w:rsidRPr="00680EF8">
            <w:rPr>
              <w:rFonts w:cs="Arial"/>
              <w:lang w:val="fi-FI"/>
            </w:rPr>
            <w:t>Author(s)</w:t>
          </w:r>
        </w:p>
        <w:p w:rsidRPr="00680EF8" w:rsidR="000951AC" w:rsidP="000951AC" w:rsidRDefault="00680EF8" w14:paraId="3B10906E" w14:textId="0AF05961">
          <w:pPr>
            <w:pStyle w:val="HeaderText2"/>
            <w:spacing w:line="240" w:lineRule="auto"/>
            <w:rPr>
              <w:rFonts w:cs="Arial"/>
              <w:color w:val="0070C0"/>
              <w:lang w:val="fi-FI"/>
            </w:rPr>
          </w:pPr>
          <w:r w:rsidRPr="00680EF8">
            <w:rPr>
              <w:rFonts w:cs="Arial"/>
              <w:color w:val="0070C0"/>
              <w:lang w:val="fi-FI"/>
            </w:rPr>
            <w:t xml:space="preserve">Kalle Sirviö, </w:t>
          </w:r>
          <w:r>
            <w:rPr>
              <w:rFonts w:cs="Arial"/>
              <w:color w:val="0070C0"/>
              <w:lang w:val="fi-FI"/>
            </w:rPr>
            <w:t xml:space="preserve">Kaisa Patanen, Lotta Ryynänen, </w:t>
          </w:r>
          <w:r w:rsidRPr="00680EF8">
            <w:rPr>
              <w:rFonts w:cs="Arial"/>
              <w:color w:val="0070C0"/>
              <w:lang w:val="fi-FI"/>
            </w:rPr>
            <w:t>Niin</w:t>
          </w:r>
          <w:r>
            <w:rPr>
              <w:rFonts w:cs="Arial"/>
              <w:color w:val="0070C0"/>
              <w:lang w:val="fi-FI"/>
            </w:rPr>
            <w:t>a Harja</w:t>
          </w:r>
        </w:p>
      </w:tc>
      <w:tc>
        <w:tcPr>
          <w:tcW w:w="3616" w:type="dxa"/>
          <w:gridSpan w:val="2"/>
        </w:tcPr>
        <w:p w:rsidRPr="000951AC" w:rsidR="000951AC" w:rsidP="000951AC" w:rsidRDefault="000951AC" w14:paraId="0581A461" w14:textId="77777777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:rsidRPr="000951AC" w:rsidR="000951AC" w:rsidP="000951AC" w:rsidRDefault="006A65D0" w14:paraId="598BDD9A" w14:textId="48C08F09">
          <w:pPr>
            <w:pStyle w:val="Header"/>
            <w:spacing w:after="0" w:line="240" w:lineRule="auto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loppuraportti.doc</w:t>
          </w:r>
        </w:p>
      </w:tc>
      <w:tc>
        <w:tcPr>
          <w:tcW w:w="1276" w:type="dxa"/>
        </w:tcPr>
        <w:p w:rsidRPr="000951AC" w:rsidR="000951AC" w:rsidP="000951AC" w:rsidRDefault="000951AC" w14:paraId="65C137E8" w14:textId="77777777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:rsidRPr="000951AC" w:rsidR="000951AC" w:rsidP="000951AC" w:rsidRDefault="000951AC" w14:paraId="408AACC0" w14:textId="77777777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lang w:val="fi-FI"/>
            </w:rPr>
            <w:t>0.01</w:t>
          </w:r>
        </w:p>
      </w:tc>
      <w:tc>
        <w:tcPr>
          <w:tcW w:w="1417" w:type="dxa"/>
          <w:vMerge w:val="restart"/>
          <w:tcBorders>
            <w:left w:val="single" w:color="auto" w:sz="4" w:space="0"/>
          </w:tcBorders>
        </w:tcPr>
        <w:p w:rsidRPr="000951AC" w:rsidR="000951AC" w:rsidP="000951AC" w:rsidRDefault="000951AC" w14:paraId="23122A0D" w14:textId="77777777">
          <w:pPr>
            <w:pStyle w:val="Header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:rsidTr="000951AC" w14:paraId="6BDA6650" w14:textId="77777777">
      <w:trPr>
        <w:cantSplit/>
        <w:trHeight w:val="452"/>
      </w:trPr>
      <w:tc>
        <w:tcPr>
          <w:tcW w:w="4577" w:type="dxa"/>
        </w:tcPr>
        <w:p w:rsidR="000951AC" w:rsidP="000951AC" w:rsidRDefault="000951AC" w14:paraId="69298654" w14:textId="77777777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Accepted by</w:t>
          </w:r>
        </w:p>
        <w:p w:rsidR="000951AC" w:rsidP="000951AC" w:rsidRDefault="000951AC" w14:paraId="791334AE" w14:textId="77777777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:rsidR="000951AC" w:rsidP="000951AC" w:rsidRDefault="000951AC" w14:paraId="70D8F430" w14:textId="77777777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Created</w:t>
          </w:r>
        </w:p>
        <w:p w:rsidR="000951AC" w:rsidP="000951AC" w:rsidRDefault="000951AC" w14:paraId="4E1CD4BD" w14:textId="77777777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 xml:space="preserve">2013-10-29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:rsidR="000951AC" w:rsidP="000951AC" w:rsidRDefault="000951AC" w14:paraId="431A47E0" w14:textId="77777777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Saved</w:t>
          </w:r>
        </w:p>
        <w:p w:rsidR="000951AC" w:rsidP="000951AC" w:rsidRDefault="000951AC" w14:paraId="624447D2" w14:textId="40889AE1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271C8A">
            <w:rPr>
              <w:rFonts w:ascii="Verdana" w:hAnsi="Verdana"/>
              <w:noProof/>
            </w:rPr>
            <w:t>2019-02-27 12.02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  <w:tcBorders>
            <w:right w:val="single" w:color="auto" w:sz="4" w:space="0"/>
          </w:tcBorders>
        </w:tcPr>
        <w:p w:rsidR="000951AC" w:rsidP="000951AC" w:rsidRDefault="000951AC" w14:paraId="70842F42" w14:textId="77777777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Printed out</w:t>
          </w:r>
        </w:p>
        <w:p w:rsidR="000951AC" w:rsidP="000951AC" w:rsidRDefault="000951AC" w14:paraId="1A15ED5E" w14:textId="77777777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>2013-12-04</w:t>
          </w:r>
          <w:r>
            <w:rPr>
              <w:rFonts w:ascii="Verdana" w:hAnsi="Verdana"/>
            </w:rPr>
            <w:fldChar w:fldCharType="end"/>
          </w:r>
          <w:r>
            <w:rPr>
              <w:rFonts w:ascii="Verdana" w:hAnsi="Verdana"/>
            </w:rPr>
            <w:t>1</w:t>
          </w:r>
        </w:p>
      </w:tc>
      <w:tc>
        <w:tcPr>
          <w:tcW w:w="1417" w:type="dxa"/>
          <w:vMerge/>
          <w:tcBorders>
            <w:left w:val="single" w:color="auto" w:sz="4" w:space="0"/>
          </w:tcBorders>
        </w:tcPr>
        <w:p w:rsidR="000951AC" w:rsidP="000951AC" w:rsidRDefault="000951AC" w14:paraId="563FE253" w14:textId="77777777">
          <w:pPr>
            <w:pStyle w:val="HeaderText2"/>
            <w:spacing w:line="240" w:lineRule="auto"/>
            <w:rPr>
              <w:lang w:val="fi-FI"/>
            </w:rPr>
          </w:pPr>
        </w:p>
      </w:tc>
    </w:tr>
  </w:tbl>
  <w:p w:rsidR="000951AC" w:rsidRDefault="000951AC" w14:paraId="3493F4F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 w:ascii="Times New Roman" w:hAnsi="Times New Roman"/>
      </w:rPr>
    </w:lvl>
  </w:abstractNum>
  <w:abstractNum w:abstractNumId="7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 w:cs="Times New Roman"/>
      </w:rPr>
    </w:lvl>
  </w:abstractNum>
  <w:abstractNum w:abstractNumId="8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hint="default" w:ascii="Arial" w:hAnsi="Arial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169"/>
    <w:rsid w:val="00003F66"/>
    <w:rsid w:val="0000642E"/>
    <w:rsid w:val="000151AA"/>
    <w:rsid w:val="00015819"/>
    <w:rsid w:val="000212E1"/>
    <w:rsid w:val="00021FC0"/>
    <w:rsid w:val="0002723A"/>
    <w:rsid w:val="00030613"/>
    <w:rsid w:val="00031109"/>
    <w:rsid w:val="000327E2"/>
    <w:rsid w:val="00036A57"/>
    <w:rsid w:val="000404E5"/>
    <w:rsid w:val="00045330"/>
    <w:rsid w:val="000468D1"/>
    <w:rsid w:val="0005252D"/>
    <w:rsid w:val="00052F58"/>
    <w:rsid w:val="000552BC"/>
    <w:rsid w:val="000641CD"/>
    <w:rsid w:val="00065070"/>
    <w:rsid w:val="0007520A"/>
    <w:rsid w:val="00075275"/>
    <w:rsid w:val="00075845"/>
    <w:rsid w:val="00077413"/>
    <w:rsid w:val="00081293"/>
    <w:rsid w:val="000855D6"/>
    <w:rsid w:val="000868F0"/>
    <w:rsid w:val="0008759C"/>
    <w:rsid w:val="00090658"/>
    <w:rsid w:val="00091CAF"/>
    <w:rsid w:val="00093C46"/>
    <w:rsid w:val="000951AC"/>
    <w:rsid w:val="000A3433"/>
    <w:rsid w:val="000A44F4"/>
    <w:rsid w:val="000A6123"/>
    <w:rsid w:val="000B5529"/>
    <w:rsid w:val="000C0D9D"/>
    <w:rsid w:val="000C719C"/>
    <w:rsid w:val="000D0724"/>
    <w:rsid w:val="000D1C31"/>
    <w:rsid w:val="000D4E75"/>
    <w:rsid w:val="001065D2"/>
    <w:rsid w:val="00107EC3"/>
    <w:rsid w:val="00110975"/>
    <w:rsid w:val="00111B32"/>
    <w:rsid w:val="00117E05"/>
    <w:rsid w:val="00132F3E"/>
    <w:rsid w:val="001330C0"/>
    <w:rsid w:val="001576CD"/>
    <w:rsid w:val="00163B7D"/>
    <w:rsid w:val="00170E75"/>
    <w:rsid w:val="0017747F"/>
    <w:rsid w:val="00180BE9"/>
    <w:rsid w:val="001836BC"/>
    <w:rsid w:val="0019077E"/>
    <w:rsid w:val="00191B97"/>
    <w:rsid w:val="001925BD"/>
    <w:rsid w:val="0019496C"/>
    <w:rsid w:val="00196D38"/>
    <w:rsid w:val="001A0AD5"/>
    <w:rsid w:val="001B1BF6"/>
    <w:rsid w:val="001B4788"/>
    <w:rsid w:val="001C3D24"/>
    <w:rsid w:val="001C771A"/>
    <w:rsid w:val="001D013F"/>
    <w:rsid w:val="001D2D90"/>
    <w:rsid w:val="001D6565"/>
    <w:rsid w:val="001E5DB3"/>
    <w:rsid w:val="001E7137"/>
    <w:rsid w:val="001F2651"/>
    <w:rsid w:val="00201DBC"/>
    <w:rsid w:val="00203B84"/>
    <w:rsid w:val="00206ADA"/>
    <w:rsid w:val="00212505"/>
    <w:rsid w:val="00224CA7"/>
    <w:rsid w:val="00227DB3"/>
    <w:rsid w:val="002307C0"/>
    <w:rsid w:val="002339CA"/>
    <w:rsid w:val="00234240"/>
    <w:rsid w:val="002364E8"/>
    <w:rsid w:val="00243F74"/>
    <w:rsid w:val="0024462F"/>
    <w:rsid w:val="00250C6E"/>
    <w:rsid w:val="0025276C"/>
    <w:rsid w:val="002614F8"/>
    <w:rsid w:val="00265FE3"/>
    <w:rsid w:val="00266AF0"/>
    <w:rsid w:val="00270A7D"/>
    <w:rsid w:val="00271C8A"/>
    <w:rsid w:val="002775E7"/>
    <w:rsid w:val="00281059"/>
    <w:rsid w:val="00284E01"/>
    <w:rsid w:val="00290ACA"/>
    <w:rsid w:val="00292346"/>
    <w:rsid w:val="00292BF4"/>
    <w:rsid w:val="002A531F"/>
    <w:rsid w:val="002A6710"/>
    <w:rsid w:val="002A77D2"/>
    <w:rsid w:val="002B3CE8"/>
    <w:rsid w:val="002B47AC"/>
    <w:rsid w:val="002B519D"/>
    <w:rsid w:val="002B5C2B"/>
    <w:rsid w:val="002B7AF5"/>
    <w:rsid w:val="002C259D"/>
    <w:rsid w:val="002D429B"/>
    <w:rsid w:val="002D4B4D"/>
    <w:rsid w:val="002D52D0"/>
    <w:rsid w:val="002E0869"/>
    <w:rsid w:val="002E2DE4"/>
    <w:rsid w:val="002E3F6A"/>
    <w:rsid w:val="002E7E18"/>
    <w:rsid w:val="002F1A95"/>
    <w:rsid w:val="002F1C6C"/>
    <w:rsid w:val="002F2C63"/>
    <w:rsid w:val="002F7CE6"/>
    <w:rsid w:val="0030058E"/>
    <w:rsid w:val="0030146D"/>
    <w:rsid w:val="003017B8"/>
    <w:rsid w:val="00305DE1"/>
    <w:rsid w:val="00310F38"/>
    <w:rsid w:val="003144AD"/>
    <w:rsid w:val="003175B8"/>
    <w:rsid w:val="003206FA"/>
    <w:rsid w:val="00320705"/>
    <w:rsid w:val="003223C0"/>
    <w:rsid w:val="003230FE"/>
    <w:rsid w:val="003234AA"/>
    <w:rsid w:val="003252EA"/>
    <w:rsid w:val="003330AB"/>
    <w:rsid w:val="00340B7F"/>
    <w:rsid w:val="00345279"/>
    <w:rsid w:val="00345B01"/>
    <w:rsid w:val="00346BE1"/>
    <w:rsid w:val="00352E4C"/>
    <w:rsid w:val="003555A5"/>
    <w:rsid w:val="00355876"/>
    <w:rsid w:val="00356FCC"/>
    <w:rsid w:val="003571C8"/>
    <w:rsid w:val="00364585"/>
    <w:rsid w:val="00366C36"/>
    <w:rsid w:val="00373EBE"/>
    <w:rsid w:val="003834BF"/>
    <w:rsid w:val="0038586B"/>
    <w:rsid w:val="00385CA4"/>
    <w:rsid w:val="00386830"/>
    <w:rsid w:val="00386DB7"/>
    <w:rsid w:val="00391CB9"/>
    <w:rsid w:val="00394678"/>
    <w:rsid w:val="00394F29"/>
    <w:rsid w:val="003961CC"/>
    <w:rsid w:val="003A4B62"/>
    <w:rsid w:val="003A6C12"/>
    <w:rsid w:val="003B460B"/>
    <w:rsid w:val="003B54F8"/>
    <w:rsid w:val="003C379C"/>
    <w:rsid w:val="003C7635"/>
    <w:rsid w:val="003C76D7"/>
    <w:rsid w:val="003D1C0D"/>
    <w:rsid w:val="003D1DC9"/>
    <w:rsid w:val="003D5101"/>
    <w:rsid w:val="003D5D09"/>
    <w:rsid w:val="00400FB8"/>
    <w:rsid w:val="00402E63"/>
    <w:rsid w:val="00402F13"/>
    <w:rsid w:val="004036C2"/>
    <w:rsid w:val="00407C9D"/>
    <w:rsid w:val="00414B0A"/>
    <w:rsid w:val="00414BD8"/>
    <w:rsid w:val="00421D33"/>
    <w:rsid w:val="00424DBF"/>
    <w:rsid w:val="0043221E"/>
    <w:rsid w:val="004324E1"/>
    <w:rsid w:val="0044472C"/>
    <w:rsid w:val="00447263"/>
    <w:rsid w:val="004475B1"/>
    <w:rsid w:val="00447D7C"/>
    <w:rsid w:val="0045001F"/>
    <w:rsid w:val="0045259F"/>
    <w:rsid w:val="00455D27"/>
    <w:rsid w:val="0045778D"/>
    <w:rsid w:val="00460F26"/>
    <w:rsid w:val="0046288F"/>
    <w:rsid w:val="004649C8"/>
    <w:rsid w:val="00464DC4"/>
    <w:rsid w:val="00466775"/>
    <w:rsid w:val="00471C6C"/>
    <w:rsid w:val="0047377B"/>
    <w:rsid w:val="00473FCC"/>
    <w:rsid w:val="004749DD"/>
    <w:rsid w:val="00480F49"/>
    <w:rsid w:val="00482587"/>
    <w:rsid w:val="004853C7"/>
    <w:rsid w:val="00490BCE"/>
    <w:rsid w:val="00490BEC"/>
    <w:rsid w:val="00495FB3"/>
    <w:rsid w:val="004A33BB"/>
    <w:rsid w:val="004A55F0"/>
    <w:rsid w:val="004B1F4A"/>
    <w:rsid w:val="004B31A5"/>
    <w:rsid w:val="004B3743"/>
    <w:rsid w:val="004B3826"/>
    <w:rsid w:val="004B3E0D"/>
    <w:rsid w:val="004B6CB2"/>
    <w:rsid w:val="004C44F4"/>
    <w:rsid w:val="004C719D"/>
    <w:rsid w:val="004D429F"/>
    <w:rsid w:val="004D4C96"/>
    <w:rsid w:val="004D4CF0"/>
    <w:rsid w:val="004D6DC8"/>
    <w:rsid w:val="004E2247"/>
    <w:rsid w:val="004E3038"/>
    <w:rsid w:val="004E34D3"/>
    <w:rsid w:val="004E6A74"/>
    <w:rsid w:val="004F18AB"/>
    <w:rsid w:val="00504893"/>
    <w:rsid w:val="00506067"/>
    <w:rsid w:val="0050772C"/>
    <w:rsid w:val="00511B17"/>
    <w:rsid w:val="005133EF"/>
    <w:rsid w:val="00516C5C"/>
    <w:rsid w:val="00524401"/>
    <w:rsid w:val="00526797"/>
    <w:rsid w:val="00527CE6"/>
    <w:rsid w:val="00536AB5"/>
    <w:rsid w:val="00541027"/>
    <w:rsid w:val="00542318"/>
    <w:rsid w:val="0054479A"/>
    <w:rsid w:val="00551CC7"/>
    <w:rsid w:val="00552149"/>
    <w:rsid w:val="00552DBF"/>
    <w:rsid w:val="005562EE"/>
    <w:rsid w:val="00556562"/>
    <w:rsid w:val="00557774"/>
    <w:rsid w:val="0056057B"/>
    <w:rsid w:val="00562B13"/>
    <w:rsid w:val="00562DF3"/>
    <w:rsid w:val="005642F4"/>
    <w:rsid w:val="00565171"/>
    <w:rsid w:val="00570685"/>
    <w:rsid w:val="00570ED0"/>
    <w:rsid w:val="00580B31"/>
    <w:rsid w:val="00591195"/>
    <w:rsid w:val="00596685"/>
    <w:rsid w:val="005967AE"/>
    <w:rsid w:val="005A5B78"/>
    <w:rsid w:val="005A5E3A"/>
    <w:rsid w:val="005B648F"/>
    <w:rsid w:val="005C05FB"/>
    <w:rsid w:val="005D1E0D"/>
    <w:rsid w:val="005D3B32"/>
    <w:rsid w:val="005E7509"/>
    <w:rsid w:val="005F37D6"/>
    <w:rsid w:val="005F38A8"/>
    <w:rsid w:val="005F4C9E"/>
    <w:rsid w:val="005F6FE9"/>
    <w:rsid w:val="006037F4"/>
    <w:rsid w:val="0061161A"/>
    <w:rsid w:val="00613CDE"/>
    <w:rsid w:val="00621C18"/>
    <w:rsid w:val="0062375F"/>
    <w:rsid w:val="00625537"/>
    <w:rsid w:val="0062561F"/>
    <w:rsid w:val="0063143A"/>
    <w:rsid w:val="006319FE"/>
    <w:rsid w:val="00640010"/>
    <w:rsid w:val="006422A0"/>
    <w:rsid w:val="00647A23"/>
    <w:rsid w:val="00647EFA"/>
    <w:rsid w:val="00660FEB"/>
    <w:rsid w:val="006620AC"/>
    <w:rsid w:val="00676D33"/>
    <w:rsid w:val="00680EF8"/>
    <w:rsid w:val="0068214F"/>
    <w:rsid w:val="006951F1"/>
    <w:rsid w:val="006968A6"/>
    <w:rsid w:val="006A10ED"/>
    <w:rsid w:val="006A15CB"/>
    <w:rsid w:val="006A47BA"/>
    <w:rsid w:val="006A65D0"/>
    <w:rsid w:val="006B1A6F"/>
    <w:rsid w:val="006B2351"/>
    <w:rsid w:val="006B2B14"/>
    <w:rsid w:val="006B3592"/>
    <w:rsid w:val="006B5E5C"/>
    <w:rsid w:val="006B5FC9"/>
    <w:rsid w:val="006B6CB3"/>
    <w:rsid w:val="006C30E6"/>
    <w:rsid w:val="006C4B1D"/>
    <w:rsid w:val="006D1DB6"/>
    <w:rsid w:val="006D1E6E"/>
    <w:rsid w:val="006D2FA3"/>
    <w:rsid w:val="006F233B"/>
    <w:rsid w:val="006F4DB5"/>
    <w:rsid w:val="006F6679"/>
    <w:rsid w:val="0070012D"/>
    <w:rsid w:val="00702B8D"/>
    <w:rsid w:val="00705D7F"/>
    <w:rsid w:val="007212D0"/>
    <w:rsid w:val="00722E6F"/>
    <w:rsid w:val="007253E1"/>
    <w:rsid w:val="00725DB4"/>
    <w:rsid w:val="00727370"/>
    <w:rsid w:val="0073508C"/>
    <w:rsid w:val="00737588"/>
    <w:rsid w:val="00740380"/>
    <w:rsid w:val="00745D17"/>
    <w:rsid w:val="007562BC"/>
    <w:rsid w:val="007625B6"/>
    <w:rsid w:val="00776ECA"/>
    <w:rsid w:val="00777FF4"/>
    <w:rsid w:val="00781A6D"/>
    <w:rsid w:val="00784CC6"/>
    <w:rsid w:val="007879E1"/>
    <w:rsid w:val="007905C8"/>
    <w:rsid w:val="00792C8E"/>
    <w:rsid w:val="007A5216"/>
    <w:rsid w:val="007B5CF0"/>
    <w:rsid w:val="007B7736"/>
    <w:rsid w:val="007C13C5"/>
    <w:rsid w:val="007C2049"/>
    <w:rsid w:val="007C2213"/>
    <w:rsid w:val="007C4A67"/>
    <w:rsid w:val="007D133E"/>
    <w:rsid w:val="007D174E"/>
    <w:rsid w:val="007D1B3E"/>
    <w:rsid w:val="007D3F9B"/>
    <w:rsid w:val="007F55B3"/>
    <w:rsid w:val="007F7B0D"/>
    <w:rsid w:val="008024DE"/>
    <w:rsid w:val="00807B1C"/>
    <w:rsid w:val="00821BC3"/>
    <w:rsid w:val="00826BB6"/>
    <w:rsid w:val="00834D31"/>
    <w:rsid w:val="0083694A"/>
    <w:rsid w:val="00837209"/>
    <w:rsid w:val="00845407"/>
    <w:rsid w:val="008473E5"/>
    <w:rsid w:val="008608CA"/>
    <w:rsid w:val="0086121E"/>
    <w:rsid w:val="00861ACD"/>
    <w:rsid w:val="00872CF9"/>
    <w:rsid w:val="00875FAB"/>
    <w:rsid w:val="008822E8"/>
    <w:rsid w:val="00883B06"/>
    <w:rsid w:val="008907C0"/>
    <w:rsid w:val="00894B5D"/>
    <w:rsid w:val="008A407C"/>
    <w:rsid w:val="008A4406"/>
    <w:rsid w:val="008A695C"/>
    <w:rsid w:val="008B6339"/>
    <w:rsid w:val="008C1214"/>
    <w:rsid w:val="008D1CA5"/>
    <w:rsid w:val="008D5B69"/>
    <w:rsid w:val="008D7B76"/>
    <w:rsid w:val="008E2BEA"/>
    <w:rsid w:val="008E4254"/>
    <w:rsid w:val="008E4FA6"/>
    <w:rsid w:val="008E5B2D"/>
    <w:rsid w:val="008E5E02"/>
    <w:rsid w:val="008F0909"/>
    <w:rsid w:val="008F364E"/>
    <w:rsid w:val="008F3EDA"/>
    <w:rsid w:val="009004A3"/>
    <w:rsid w:val="00900C7B"/>
    <w:rsid w:val="00904356"/>
    <w:rsid w:val="00907E76"/>
    <w:rsid w:val="00907EFF"/>
    <w:rsid w:val="00914EF4"/>
    <w:rsid w:val="00915386"/>
    <w:rsid w:val="00916F07"/>
    <w:rsid w:val="00924DCA"/>
    <w:rsid w:val="009254E4"/>
    <w:rsid w:val="00925652"/>
    <w:rsid w:val="00926EB1"/>
    <w:rsid w:val="009273D3"/>
    <w:rsid w:val="00927F96"/>
    <w:rsid w:val="00947661"/>
    <w:rsid w:val="009573D5"/>
    <w:rsid w:val="00962C5F"/>
    <w:rsid w:val="009755DB"/>
    <w:rsid w:val="00983F69"/>
    <w:rsid w:val="009941BA"/>
    <w:rsid w:val="00995B2E"/>
    <w:rsid w:val="009A05F2"/>
    <w:rsid w:val="009A1834"/>
    <w:rsid w:val="009A4CAD"/>
    <w:rsid w:val="009B4445"/>
    <w:rsid w:val="009B6169"/>
    <w:rsid w:val="009B75F7"/>
    <w:rsid w:val="009C79D3"/>
    <w:rsid w:val="009C7A72"/>
    <w:rsid w:val="009F0982"/>
    <w:rsid w:val="009F1BC3"/>
    <w:rsid w:val="009F3206"/>
    <w:rsid w:val="00A006C1"/>
    <w:rsid w:val="00A00715"/>
    <w:rsid w:val="00A025B8"/>
    <w:rsid w:val="00A03ABA"/>
    <w:rsid w:val="00A03FC6"/>
    <w:rsid w:val="00A11A2A"/>
    <w:rsid w:val="00A13439"/>
    <w:rsid w:val="00A1493A"/>
    <w:rsid w:val="00A15385"/>
    <w:rsid w:val="00A17B0F"/>
    <w:rsid w:val="00A22772"/>
    <w:rsid w:val="00A24DCF"/>
    <w:rsid w:val="00A52567"/>
    <w:rsid w:val="00A6267F"/>
    <w:rsid w:val="00A66CAF"/>
    <w:rsid w:val="00A73F11"/>
    <w:rsid w:val="00A7420F"/>
    <w:rsid w:val="00A75DBA"/>
    <w:rsid w:val="00A75FDD"/>
    <w:rsid w:val="00A845F4"/>
    <w:rsid w:val="00A848FD"/>
    <w:rsid w:val="00A84AF8"/>
    <w:rsid w:val="00A85010"/>
    <w:rsid w:val="00A85C58"/>
    <w:rsid w:val="00A85E7E"/>
    <w:rsid w:val="00A94043"/>
    <w:rsid w:val="00A9699A"/>
    <w:rsid w:val="00AA0733"/>
    <w:rsid w:val="00AA415E"/>
    <w:rsid w:val="00AA44F2"/>
    <w:rsid w:val="00AB5B08"/>
    <w:rsid w:val="00AB76DA"/>
    <w:rsid w:val="00AC0058"/>
    <w:rsid w:val="00AC4679"/>
    <w:rsid w:val="00AC7BFC"/>
    <w:rsid w:val="00AD048B"/>
    <w:rsid w:val="00AD150B"/>
    <w:rsid w:val="00AD31BE"/>
    <w:rsid w:val="00AD4D88"/>
    <w:rsid w:val="00AD713F"/>
    <w:rsid w:val="00AE31F3"/>
    <w:rsid w:val="00AF16CD"/>
    <w:rsid w:val="00AF2818"/>
    <w:rsid w:val="00B01302"/>
    <w:rsid w:val="00B04B74"/>
    <w:rsid w:val="00B0621C"/>
    <w:rsid w:val="00B107EF"/>
    <w:rsid w:val="00B2259C"/>
    <w:rsid w:val="00B2279C"/>
    <w:rsid w:val="00B24FC1"/>
    <w:rsid w:val="00B32163"/>
    <w:rsid w:val="00B34410"/>
    <w:rsid w:val="00B344D6"/>
    <w:rsid w:val="00B44120"/>
    <w:rsid w:val="00B462AD"/>
    <w:rsid w:val="00B5459F"/>
    <w:rsid w:val="00B64C36"/>
    <w:rsid w:val="00B65DCF"/>
    <w:rsid w:val="00B65FE9"/>
    <w:rsid w:val="00B6663D"/>
    <w:rsid w:val="00B90247"/>
    <w:rsid w:val="00B907BD"/>
    <w:rsid w:val="00B929F5"/>
    <w:rsid w:val="00B95368"/>
    <w:rsid w:val="00B95CEB"/>
    <w:rsid w:val="00BA08DC"/>
    <w:rsid w:val="00BA2E0B"/>
    <w:rsid w:val="00BB5A79"/>
    <w:rsid w:val="00BB761E"/>
    <w:rsid w:val="00BC0494"/>
    <w:rsid w:val="00BC3543"/>
    <w:rsid w:val="00BC3EEE"/>
    <w:rsid w:val="00BD2F8B"/>
    <w:rsid w:val="00BD3602"/>
    <w:rsid w:val="00BE0518"/>
    <w:rsid w:val="00BE3DFB"/>
    <w:rsid w:val="00BE6981"/>
    <w:rsid w:val="00BF1DD6"/>
    <w:rsid w:val="00BF4095"/>
    <w:rsid w:val="00BF665B"/>
    <w:rsid w:val="00BF69AD"/>
    <w:rsid w:val="00BF74C0"/>
    <w:rsid w:val="00C01201"/>
    <w:rsid w:val="00C02B5E"/>
    <w:rsid w:val="00C10156"/>
    <w:rsid w:val="00C10227"/>
    <w:rsid w:val="00C1090C"/>
    <w:rsid w:val="00C113D2"/>
    <w:rsid w:val="00C1262B"/>
    <w:rsid w:val="00C2336E"/>
    <w:rsid w:val="00C25EA5"/>
    <w:rsid w:val="00C26318"/>
    <w:rsid w:val="00C30A3B"/>
    <w:rsid w:val="00C30C7E"/>
    <w:rsid w:val="00C32A57"/>
    <w:rsid w:val="00C3709A"/>
    <w:rsid w:val="00C40736"/>
    <w:rsid w:val="00C46209"/>
    <w:rsid w:val="00C469BF"/>
    <w:rsid w:val="00C50D72"/>
    <w:rsid w:val="00C50FFF"/>
    <w:rsid w:val="00C5236C"/>
    <w:rsid w:val="00C56728"/>
    <w:rsid w:val="00C57C88"/>
    <w:rsid w:val="00C623A5"/>
    <w:rsid w:val="00C62457"/>
    <w:rsid w:val="00C766FD"/>
    <w:rsid w:val="00C83490"/>
    <w:rsid w:val="00C862B1"/>
    <w:rsid w:val="00C9278E"/>
    <w:rsid w:val="00C95076"/>
    <w:rsid w:val="00C9580F"/>
    <w:rsid w:val="00C95C88"/>
    <w:rsid w:val="00C97EE7"/>
    <w:rsid w:val="00CA43B9"/>
    <w:rsid w:val="00CA6194"/>
    <w:rsid w:val="00CA77BA"/>
    <w:rsid w:val="00CB06D1"/>
    <w:rsid w:val="00CB370A"/>
    <w:rsid w:val="00CB3861"/>
    <w:rsid w:val="00CB5D2B"/>
    <w:rsid w:val="00CB707C"/>
    <w:rsid w:val="00CB70ED"/>
    <w:rsid w:val="00CC300C"/>
    <w:rsid w:val="00CC53A5"/>
    <w:rsid w:val="00CD0E2B"/>
    <w:rsid w:val="00CD3742"/>
    <w:rsid w:val="00CD56DD"/>
    <w:rsid w:val="00CD5990"/>
    <w:rsid w:val="00CD61F9"/>
    <w:rsid w:val="00CD6CCF"/>
    <w:rsid w:val="00CE57BB"/>
    <w:rsid w:val="00CE65B7"/>
    <w:rsid w:val="00CE6902"/>
    <w:rsid w:val="00CF21DD"/>
    <w:rsid w:val="00D0579D"/>
    <w:rsid w:val="00D1111A"/>
    <w:rsid w:val="00D17865"/>
    <w:rsid w:val="00D30BB4"/>
    <w:rsid w:val="00D33E6A"/>
    <w:rsid w:val="00D349EA"/>
    <w:rsid w:val="00D4137F"/>
    <w:rsid w:val="00D42B71"/>
    <w:rsid w:val="00D45C58"/>
    <w:rsid w:val="00D522A0"/>
    <w:rsid w:val="00D532FC"/>
    <w:rsid w:val="00D53300"/>
    <w:rsid w:val="00D63FB2"/>
    <w:rsid w:val="00D66B75"/>
    <w:rsid w:val="00D66C0D"/>
    <w:rsid w:val="00D71CD3"/>
    <w:rsid w:val="00D76998"/>
    <w:rsid w:val="00D779CA"/>
    <w:rsid w:val="00D77D64"/>
    <w:rsid w:val="00D849C7"/>
    <w:rsid w:val="00D85504"/>
    <w:rsid w:val="00D9237A"/>
    <w:rsid w:val="00D934EE"/>
    <w:rsid w:val="00D97312"/>
    <w:rsid w:val="00DA0CFD"/>
    <w:rsid w:val="00DB56C1"/>
    <w:rsid w:val="00DB57FD"/>
    <w:rsid w:val="00DB58DF"/>
    <w:rsid w:val="00DC03CB"/>
    <w:rsid w:val="00DD2DD6"/>
    <w:rsid w:val="00DD37C5"/>
    <w:rsid w:val="00DD49ED"/>
    <w:rsid w:val="00DD7A88"/>
    <w:rsid w:val="00DE2A46"/>
    <w:rsid w:val="00DE570A"/>
    <w:rsid w:val="00DF0905"/>
    <w:rsid w:val="00DF2A43"/>
    <w:rsid w:val="00DF761C"/>
    <w:rsid w:val="00DF7825"/>
    <w:rsid w:val="00E0764C"/>
    <w:rsid w:val="00E07E2C"/>
    <w:rsid w:val="00E12A07"/>
    <w:rsid w:val="00E16BBA"/>
    <w:rsid w:val="00E17AE4"/>
    <w:rsid w:val="00E2021E"/>
    <w:rsid w:val="00E21C07"/>
    <w:rsid w:val="00E23F20"/>
    <w:rsid w:val="00E26471"/>
    <w:rsid w:val="00E31217"/>
    <w:rsid w:val="00E373DA"/>
    <w:rsid w:val="00E4256E"/>
    <w:rsid w:val="00E461B1"/>
    <w:rsid w:val="00E46897"/>
    <w:rsid w:val="00E5526A"/>
    <w:rsid w:val="00E57930"/>
    <w:rsid w:val="00E62A67"/>
    <w:rsid w:val="00E66597"/>
    <w:rsid w:val="00E71CD2"/>
    <w:rsid w:val="00E758FF"/>
    <w:rsid w:val="00E77498"/>
    <w:rsid w:val="00E81533"/>
    <w:rsid w:val="00E82085"/>
    <w:rsid w:val="00E82908"/>
    <w:rsid w:val="00E82B2E"/>
    <w:rsid w:val="00E847D4"/>
    <w:rsid w:val="00E86486"/>
    <w:rsid w:val="00E935E6"/>
    <w:rsid w:val="00E962D3"/>
    <w:rsid w:val="00E9AAB8"/>
    <w:rsid w:val="00EA06B1"/>
    <w:rsid w:val="00EA4C48"/>
    <w:rsid w:val="00EA51C4"/>
    <w:rsid w:val="00EA59C0"/>
    <w:rsid w:val="00EB4D1E"/>
    <w:rsid w:val="00EB642F"/>
    <w:rsid w:val="00EB6A5B"/>
    <w:rsid w:val="00EC0FF8"/>
    <w:rsid w:val="00EC34B2"/>
    <w:rsid w:val="00EC5DD7"/>
    <w:rsid w:val="00EE14C2"/>
    <w:rsid w:val="00EF1AA3"/>
    <w:rsid w:val="00EF7440"/>
    <w:rsid w:val="00F01F8D"/>
    <w:rsid w:val="00F03DFA"/>
    <w:rsid w:val="00F1132C"/>
    <w:rsid w:val="00F12B26"/>
    <w:rsid w:val="00F12C88"/>
    <w:rsid w:val="00F14B2F"/>
    <w:rsid w:val="00F173C8"/>
    <w:rsid w:val="00F25AAC"/>
    <w:rsid w:val="00F3033D"/>
    <w:rsid w:val="00F33AA0"/>
    <w:rsid w:val="00F444D3"/>
    <w:rsid w:val="00F47EE5"/>
    <w:rsid w:val="00F564BB"/>
    <w:rsid w:val="00F650AD"/>
    <w:rsid w:val="00F655E2"/>
    <w:rsid w:val="00F6666C"/>
    <w:rsid w:val="00F679D9"/>
    <w:rsid w:val="00F71AA4"/>
    <w:rsid w:val="00F725C1"/>
    <w:rsid w:val="00F734C2"/>
    <w:rsid w:val="00F76BE3"/>
    <w:rsid w:val="00F816AA"/>
    <w:rsid w:val="00F82C1A"/>
    <w:rsid w:val="00F835A3"/>
    <w:rsid w:val="00F858B7"/>
    <w:rsid w:val="00F90831"/>
    <w:rsid w:val="00F938C9"/>
    <w:rsid w:val="00F96955"/>
    <w:rsid w:val="00FA6E59"/>
    <w:rsid w:val="00FB0F3C"/>
    <w:rsid w:val="00FB118B"/>
    <w:rsid w:val="00FB1BEA"/>
    <w:rsid w:val="00FB544C"/>
    <w:rsid w:val="00FC42D7"/>
    <w:rsid w:val="00FD23AA"/>
    <w:rsid w:val="00FD23C7"/>
    <w:rsid w:val="00FD23E7"/>
    <w:rsid w:val="00FD73A7"/>
    <w:rsid w:val="00FE1CE8"/>
    <w:rsid w:val="00FE7ABB"/>
    <w:rsid w:val="00FF287B"/>
    <w:rsid w:val="00FF32FE"/>
    <w:rsid w:val="00FF3777"/>
    <w:rsid w:val="08D18E3F"/>
    <w:rsid w:val="0E6772EB"/>
    <w:rsid w:val="0EA27346"/>
    <w:rsid w:val="12270B4F"/>
    <w:rsid w:val="15C45B7B"/>
    <w:rsid w:val="1BD3B38A"/>
    <w:rsid w:val="1C2913AF"/>
    <w:rsid w:val="1EC62159"/>
    <w:rsid w:val="1F40ACD4"/>
    <w:rsid w:val="20B38B80"/>
    <w:rsid w:val="23BB9135"/>
    <w:rsid w:val="2482D393"/>
    <w:rsid w:val="2B0D6B62"/>
    <w:rsid w:val="2B3F7BB6"/>
    <w:rsid w:val="2E2EADC4"/>
    <w:rsid w:val="31A28BA4"/>
    <w:rsid w:val="330D29C7"/>
    <w:rsid w:val="333F8AF5"/>
    <w:rsid w:val="3368DB40"/>
    <w:rsid w:val="33812BEB"/>
    <w:rsid w:val="3558E529"/>
    <w:rsid w:val="38DED5BE"/>
    <w:rsid w:val="3A7ACD46"/>
    <w:rsid w:val="3D2889B9"/>
    <w:rsid w:val="3D83CB97"/>
    <w:rsid w:val="42E33AC0"/>
    <w:rsid w:val="434E2DB2"/>
    <w:rsid w:val="439B0479"/>
    <w:rsid w:val="44E2901B"/>
    <w:rsid w:val="45E8BED7"/>
    <w:rsid w:val="486D0BA1"/>
    <w:rsid w:val="4DACA5E5"/>
    <w:rsid w:val="541541B8"/>
    <w:rsid w:val="56F4F583"/>
    <w:rsid w:val="59B16ED9"/>
    <w:rsid w:val="5A34C297"/>
    <w:rsid w:val="5C510015"/>
    <w:rsid w:val="5E1D9EAC"/>
    <w:rsid w:val="5EBAAC58"/>
    <w:rsid w:val="5F2260CC"/>
    <w:rsid w:val="5F5ACCB5"/>
    <w:rsid w:val="64D259CF"/>
    <w:rsid w:val="658B3950"/>
    <w:rsid w:val="6706883D"/>
    <w:rsid w:val="6763DD6A"/>
    <w:rsid w:val="6A6B5C01"/>
    <w:rsid w:val="6A9A812B"/>
    <w:rsid w:val="6AE6F7C4"/>
    <w:rsid w:val="6C477E18"/>
    <w:rsid w:val="6D337A59"/>
    <w:rsid w:val="715CF14A"/>
    <w:rsid w:val="73F71B40"/>
    <w:rsid w:val="752AA769"/>
    <w:rsid w:val="77AA34B2"/>
    <w:rsid w:val="7910D722"/>
    <w:rsid w:val="79C74711"/>
    <w:rsid w:val="7B2BEBCF"/>
    <w:rsid w:val="7BBFCAEB"/>
    <w:rsid w:val="7C0B8867"/>
    <w:rsid w:val="7C831D91"/>
    <w:rsid w:val="7D973E3A"/>
    <w:rsid w:val="7FA4280A"/>
    <w:rsid w:val="7FE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226F4F"/>
  <w15:docId w15:val="{1AF31085-909B-4703-8DD9-EE316220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uiPriority w:val="99"/>
    <w:rsid w:val="00A1493A"/>
    <w:rPr>
      <w:color w:val="0000FF"/>
      <w:u w:val="single"/>
    </w:rPr>
  </w:style>
  <w:style w:type="paragraph" w:styleId="Viranhaltijapts" w:customStyle="1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styleId="Heading4Char" w:customStyle="1">
    <w:name w:val="Heading 4 Char"/>
    <w:link w:val="Heading4"/>
    <w:rsid w:val="00C26318"/>
    <w:rPr>
      <w:b/>
      <w:bCs/>
      <w:sz w:val="28"/>
      <w:szCs w:val="28"/>
      <w:lang w:val="en-GB" w:eastAsia="en-US"/>
    </w:rPr>
  </w:style>
  <w:style w:type="paragraph" w:styleId="Kirjallisuusluettelo" w:customStyle="1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styleId="FooterChar" w:customStyle="1">
    <w:name w:val="Footer Char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styleId="BodyTextChar" w:customStyle="1">
    <w:name w:val="Body Text Char"/>
    <w:link w:val="BodyText"/>
    <w:rsid w:val="00C26318"/>
    <w:rPr>
      <w:rFonts w:ascii="Arial" w:hAnsi="Arial"/>
      <w:sz w:val="24"/>
      <w:szCs w:val="24"/>
    </w:rPr>
  </w:style>
  <w:style w:type="paragraph" w:styleId="TyyliOtsikko1ArialNarrow14pt" w:customStyle="1">
    <w:name w:val="Tyyli Otsikko 1 + Arial Narrow 14 pt"/>
    <w:basedOn w:val="Heading1"/>
    <w:rsid w:val="00FE1CE8"/>
  </w:style>
  <w:style w:type="paragraph" w:styleId="TyyliOtsikko1ArialNarrow14ptJlkeen0pt" w:customStyle="1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styleId="CommentTextChar" w:customStyle="1">
    <w:name w:val="Comment Text Char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styleId="CommentSubjectChar" w:customStyle="1">
    <w:name w:val="Comment Subject 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F564BB"/>
    <w:rPr>
      <w:rFonts w:ascii="Tahoma" w:hAnsi="Tahoma" w:cs="Tahoma"/>
      <w:sz w:val="16"/>
      <w:szCs w:val="16"/>
    </w:rPr>
  </w:style>
  <w:style w:type="paragraph" w:styleId="Inssitynleipteksti" w:customStyle="1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styleId="Inssitynliiteluettelo" w:customStyle="1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styleId="Inssitynotsikko4" w:customStyle="1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styleId="Inssityntaulukonotsikko" w:customStyle="1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styleId="Inssitynkuva" w:customStyle="1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styleId="Inssitynkuvanotsikko" w:customStyle="1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styleId="Inssitynkaava" w:customStyle="1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uiPriority w:val="99"/>
    <w:rsid w:val="002A531F"/>
    <w:rPr>
      <w:rFonts w:ascii="Times New Roman" w:hAnsi="Times New Roman"/>
    </w:rPr>
  </w:style>
  <w:style w:type="paragraph" w:styleId="Inssitynlhttietomuistionlomakerivi" w:customStyle="1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styleId="Inssitynliitteenotsikko" w:customStyle="1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rsid w:val="00FE7ABB"/>
    <w:rPr>
      <w:vertAlign w:val="superscript"/>
    </w:rPr>
  </w:style>
  <w:style w:type="paragraph" w:styleId="Inssitynliitteenloppuviite" w:customStyle="1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styleId="EndnoteTextChar" w:customStyle="1">
    <w:name w:val="Endnote Text Char"/>
    <w:link w:val="EndnoteText"/>
    <w:rsid w:val="00FE7ABB"/>
    <w:rPr>
      <w:rFonts w:ascii="Arial" w:hAnsi="Arial"/>
    </w:rPr>
  </w:style>
  <w:style w:type="paragraph" w:styleId="Inssitynotsikko1" w:customStyle="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styleId="Inssitynotsikko2" w:customStyle="1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styleId="Inssitynlhdemalli" w:customStyle="1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styleId="Inssitynviittausmalli" w:customStyle="1">
    <w:name w:val="Inssityön viittausmalli"/>
    <w:basedOn w:val="Inssitynlhdemalli"/>
    <w:next w:val="Inssitynleipteksti"/>
    <w:rsid w:val="00FE7ABB"/>
  </w:style>
  <w:style w:type="paragraph" w:styleId="Inssitynjakoviiva" w:customStyle="1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styleId="Inssitynlhdemalli123" w:customStyle="1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styleId="Default" w:customStyle="1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FD73A7"/>
    <w:rPr>
      <w:color w:val="800080"/>
      <w:u w:val="single"/>
    </w:rPr>
  </w:style>
  <w:style w:type="table" w:styleId="TableGrid">
    <w:name w:val="Table Grid"/>
    <w:basedOn w:val="TableNormal"/>
    <w:uiPriority w:val="59"/>
    <w:rsid w:val="00DD2DD6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styleId="TitleChar" w:customStyle="1">
    <w:name w:val="Title Char"/>
    <w:link w:val="Title"/>
    <w:rsid w:val="00D1111A"/>
    <w:rPr>
      <w:rFonts w:ascii="Arial" w:hAnsi="Arial" w:eastAsia="Times New Roman" w:cs="Arial"/>
      <w:b/>
      <w:caps/>
      <w:spacing w:val="5"/>
      <w:kern w:val="28"/>
      <w:sz w:val="28"/>
      <w:szCs w:val="52"/>
    </w:rPr>
  </w:style>
  <w:style w:type="character" w:styleId="Heading5Char" w:customStyle="1">
    <w:name w:val="Heading 5 Char"/>
    <w:link w:val="Heading5"/>
    <w:semiHidden/>
    <w:rsid w:val="00A025B8"/>
    <w:rPr>
      <w:rFonts w:ascii="Cambria" w:hAnsi="Cambria" w:eastAsia="Times New Roman" w:cs="Times New Roman"/>
      <w:color w:val="243F60"/>
      <w:sz w:val="24"/>
      <w:szCs w:val="24"/>
    </w:rPr>
  </w:style>
  <w:style w:type="character" w:styleId="Heading6Char" w:customStyle="1">
    <w:name w:val="Heading 6 Char"/>
    <w:link w:val="Heading6"/>
    <w:semiHidden/>
    <w:rsid w:val="00A025B8"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link w:val="Heading7"/>
    <w:semiHidden/>
    <w:rsid w:val="00A025B8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Heading8Char" w:customStyle="1">
    <w:name w:val="Heading 8 Char"/>
    <w:link w:val="Heading8"/>
    <w:semiHidden/>
    <w:rsid w:val="00A025B8"/>
    <w:rPr>
      <w:rFonts w:ascii="Cambria" w:hAnsi="Cambria" w:eastAsia="Times New Roman" w:cs="Times New Roman"/>
      <w:color w:val="404040"/>
    </w:rPr>
  </w:style>
  <w:style w:type="character" w:styleId="Heading9Char" w:customStyle="1">
    <w:name w:val="Heading 9 Char"/>
    <w:link w:val="Heading9"/>
    <w:semiHidden/>
    <w:rsid w:val="00A025B8"/>
    <w:rPr>
      <w:rFonts w:ascii="Cambria" w:hAnsi="Cambria" w:eastAsia="Times New Roman" w:cs="Times New Roman"/>
      <w:i/>
      <w:iCs/>
      <w:color w:val="404040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styleId="OtikkoIlmanNumerointia" w:customStyle="1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styleId="HeaderChar" w:customStyle="1">
    <w:name w:val="Header Char"/>
    <w:link w:val="Header"/>
    <w:uiPriority w:val="99"/>
    <w:rsid w:val="002775E7"/>
    <w:rPr>
      <w:rFonts w:ascii="Arial" w:hAnsi="Arial"/>
      <w:sz w:val="24"/>
      <w:szCs w:val="24"/>
    </w:rPr>
  </w:style>
  <w:style w:type="character" w:styleId="Emphasis">
    <w:name w:val="Emphasis"/>
    <w:qFormat/>
    <w:rsid w:val="00305DE1"/>
    <w:rPr>
      <w:i/>
      <w:iCs/>
    </w:rPr>
  </w:style>
  <w:style w:type="paragraph" w:styleId="HeaderText" w:customStyle="1">
    <w:name w:val="Header Text"/>
    <w:basedOn w:val="Header"/>
    <w:next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styleId="HeaderText2" w:customStyle="1">
    <w:name w:val="Header Text2"/>
    <w:basedOn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0951AC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0951AC"/>
    <w:rPr>
      <w:rFonts w:ascii="Arial" w:hAnsi="Arial"/>
      <w:sz w:val="16"/>
      <w:szCs w:val="16"/>
    </w:rPr>
  </w:style>
  <w:style w:type="paragraph" w:styleId="TOCBase" w:customStyle="1">
    <w:name w:val="TOC Base"/>
    <w:basedOn w:val="Normal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2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ink/ink2.xm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emf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7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ink/ink1.xml" Id="rId11" /><Relationship Type="http://schemas.openxmlformats.org/officeDocument/2006/relationships/webSettings" Target="webSettings.xml" Id="rId5" /><Relationship Type="http://schemas.openxmlformats.org/officeDocument/2006/relationships/image" Target="media/image6.jpeg" Id="rId15" /><Relationship Type="http://schemas.openxmlformats.org/officeDocument/2006/relationships/image" Target="media/image3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5.emf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1080" max="3600" units="cm"/>
          <inkml:channel name="Y" type="integer" min="-625" max="1295" units="cm"/>
        </inkml:traceFormat>
        <inkml:channelProperties>
          <inkml:channelProperty channel="X" name="resolution" value="78.92074" units="1/cm"/>
          <inkml:channelProperty channel="Y" name="resolution" value="51.89189" units="1/cm"/>
        </inkml:channelProperties>
      </inkml:inkSource>
      <inkml:timestamp xml:id="ts0" timeString="2015-06-11T09:20:31.3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5-06-11T09:18:36.6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3 56,'0'0'24,"0"-2"-10,0 1 6,0 1-3,0 0-6,0 0 9,0 0 0,0 0-2,0 0 11,0 0 2,0 0-11,0 0-5,0 0 1,0 0 11,0 0 8,0 0-13,0 0 1,0 0 27,0 0 0,0 0 4,0 0-2,0 0-19,0 0-10,-3 0-1,3 0 0,0 0 0,0 0 2,0 1-9,0-1-7,-2 2-6,2-1-2,0-1 0,0 2 5,-2-1-5,2-1 0,0 0 5,0 0-2,0 0-5,0 0-1,0 0 1,0 0-6,0 0-24,0 0-20,2 2-17,-2-2-99,0 0-73</inkml:trace>
</inkml:ink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F2E52166-5125-4A40-900F-DF4CBA61A7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opinnaytetyomalli.dotx</ap:Template>
  <ap:Application>Microsoft Office Word</ap:Application>
  <ap:DocSecurity>4</ap:DocSecurity>
  <ap:ScaleCrop>false</ap:ScaleCrop>
  <ap:Company>ratoli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Opinnäytetyömalli</dc:title>
  <dc:subject/>
  <dc:creator>Heikki Ylipaavalniemi</dc:creator>
  <keywords/>
  <lastModifiedBy>Kalle Sirviö</lastModifiedBy>
  <revision>240</revision>
  <lastPrinted>2011-09-20T12:38:00.0000000Z</lastPrinted>
  <dcterms:created xsi:type="dcterms:W3CDTF">2019-02-19T09:25:00.0000000Z</dcterms:created>
  <dcterms:modified xsi:type="dcterms:W3CDTF">2019-02-28T09:47:36.0333043Z</dcterms:modified>
</coreProperties>
</file>